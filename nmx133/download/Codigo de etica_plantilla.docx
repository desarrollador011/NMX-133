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04" w:rsidRPr="00A62193" w:rsidRDefault="00D0051A" w:rsidP="002301DB">
      <w:pPr>
        <w:pStyle w:val="Heading1"/>
        <w:pageBreakBefore/>
        <w:rPr>
          <w:rFonts w:cs="Arial"/>
          <w:lang w:val="es-MX"/>
        </w:rPr>
      </w:pPr>
      <w:r>
        <w:rPr>
          <w:rFonts w:cs="Arial"/>
          <w:lang w:val="es-MX"/>
        </w:rPr>
        <w:t>Código de étic</w:t>
      </w:r>
      <w:r w:rsidR="0013085F">
        <w:rPr>
          <w:rFonts w:cs="Arial"/>
          <w:lang w:val="es-MX"/>
        </w:rPr>
        <w:t>a</w:t>
      </w:r>
    </w:p>
    <w:p w:rsidR="00E42FB1" w:rsidRPr="00A62193" w:rsidRDefault="00E42FB1" w:rsidP="00E42FB1">
      <w:pPr>
        <w:rPr>
          <w:lang w:val="es-MX"/>
        </w:rPr>
      </w:pPr>
      <w:r>
        <w:rPr>
          <w:lang w:val="es-MX"/>
        </w:rPr>
        <w:t>Valores:</w:t>
      </w:r>
    </w:p>
    <w:p w:rsidR="00E42FB1" w:rsidRPr="00C365D2" w:rsidRDefault="00E42FB1" w:rsidP="00E42FB1">
      <w:pPr>
        <w:pStyle w:val="ListParagraph"/>
        <w:numPr>
          <w:ilvl w:val="0"/>
          <w:numId w:val="9"/>
        </w:numPr>
        <w:rPr>
          <w:lang w:val="es-MX"/>
        </w:rPr>
      </w:pPr>
      <w:r w:rsidRPr="00C365D2">
        <w:rPr>
          <w:lang w:val="es-MX"/>
        </w:rPr>
        <w:t>Responsabilidad</w:t>
      </w:r>
    </w:p>
    <w:p w:rsidR="00E42FB1" w:rsidRPr="00C365D2" w:rsidRDefault="00E42FB1" w:rsidP="00E42FB1">
      <w:pPr>
        <w:pStyle w:val="ListParagraph"/>
        <w:numPr>
          <w:ilvl w:val="0"/>
          <w:numId w:val="9"/>
        </w:numPr>
        <w:rPr>
          <w:lang w:val="es-MX"/>
        </w:rPr>
      </w:pPr>
      <w:r w:rsidRPr="00C365D2">
        <w:rPr>
          <w:lang w:val="es-MX"/>
        </w:rPr>
        <w:t>honestidad</w:t>
      </w:r>
    </w:p>
    <w:p w:rsidR="00E42FB1" w:rsidRPr="00C365D2" w:rsidRDefault="00E42FB1" w:rsidP="00E42FB1">
      <w:pPr>
        <w:pStyle w:val="ListParagraph"/>
        <w:numPr>
          <w:ilvl w:val="0"/>
          <w:numId w:val="9"/>
        </w:numPr>
        <w:rPr>
          <w:lang w:val="es-MX"/>
        </w:rPr>
      </w:pPr>
      <w:r w:rsidRPr="00C365D2">
        <w:rPr>
          <w:lang w:val="es-MX"/>
        </w:rPr>
        <w:t xml:space="preserve">integridad </w:t>
      </w:r>
    </w:p>
    <w:p w:rsidR="00E42FB1" w:rsidRPr="00C365D2" w:rsidRDefault="00E42FB1" w:rsidP="00E42FB1">
      <w:pPr>
        <w:pStyle w:val="ListParagraph"/>
        <w:numPr>
          <w:ilvl w:val="0"/>
          <w:numId w:val="9"/>
        </w:numPr>
        <w:rPr>
          <w:lang w:val="es-MX"/>
        </w:rPr>
      </w:pPr>
      <w:r w:rsidRPr="00C365D2">
        <w:rPr>
          <w:lang w:val="es-MX"/>
        </w:rPr>
        <w:t>confianza</w:t>
      </w:r>
    </w:p>
    <w:p w:rsidR="00E42FB1" w:rsidRPr="00C365D2" w:rsidRDefault="00E42FB1" w:rsidP="00E42FB1">
      <w:pPr>
        <w:pStyle w:val="ListParagraph"/>
        <w:numPr>
          <w:ilvl w:val="0"/>
          <w:numId w:val="9"/>
        </w:numPr>
        <w:rPr>
          <w:lang w:val="es-MX"/>
        </w:rPr>
      </w:pPr>
      <w:r w:rsidRPr="00C365D2">
        <w:rPr>
          <w:lang w:val="es-MX"/>
        </w:rPr>
        <w:t>Seguridad</w:t>
      </w:r>
    </w:p>
    <w:p w:rsidR="00E42FB1" w:rsidRPr="00C365D2" w:rsidRDefault="00E42FB1" w:rsidP="00E42FB1">
      <w:pPr>
        <w:pStyle w:val="ListParagraph"/>
        <w:numPr>
          <w:ilvl w:val="0"/>
          <w:numId w:val="9"/>
        </w:numPr>
        <w:rPr>
          <w:lang w:val="es-MX"/>
        </w:rPr>
      </w:pPr>
      <w:r w:rsidRPr="00C365D2">
        <w:rPr>
          <w:lang w:val="es-MX"/>
        </w:rPr>
        <w:t>Lealtad</w:t>
      </w:r>
    </w:p>
    <w:p w:rsidR="00E42FB1" w:rsidRPr="00A62193" w:rsidRDefault="00E42FB1" w:rsidP="00E42FB1">
      <w:pPr>
        <w:keepNext/>
        <w:rPr>
          <w:lang w:val="es-MX"/>
        </w:rPr>
      </w:pPr>
      <w:r w:rsidRPr="00A62193">
        <w:rPr>
          <w:lang w:val="es-MX"/>
        </w:rPr>
        <w:t>I.</w:t>
      </w:r>
      <w:r w:rsidRPr="00A62193">
        <w:rPr>
          <w:lang w:val="es-MX"/>
        </w:rPr>
        <w:tab/>
        <w:t>Principio base</w:t>
      </w:r>
    </w:p>
    <w:p w:rsidR="00E42FB1" w:rsidRPr="00A62193" w:rsidRDefault="00E42FB1" w:rsidP="00E42FB1">
      <w:pPr>
        <w:rPr>
          <w:lang w:val="es-MX"/>
        </w:rPr>
      </w:pPr>
      <w:r w:rsidRPr="00A62193">
        <w:rPr>
          <w:lang w:val="es-MX"/>
        </w:rPr>
        <w:t>Contribuir en la conservación del patrimonio natural y cultural a través de un desarrollo sustentable</w:t>
      </w:r>
    </w:p>
    <w:p w:rsidR="00E42FB1" w:rsidRPr="00A62193" w:rsidRDefault="00E42FB1" w:rsidP="00E42FB1">
      <w:pPr>
        <w:rPr>
          <w:lang w:val="es-MX"/>
        </w:rPr>
      </w:pPr>
    </w:p>
    <w:p w:rsidR="00E42FB1" w:rsidRPr="00A62193" w:rsidRDefault="00E42FB1" w:rsidP="00E42FB1">
      <w:pPr>
        <w:keepNext/>
        <w:rPr>
          <w:lang w:val="es-MX"/>
        </w:rPr>
      </w:pPr>
      <w:r w:rsidRPr="00A62193">
        <w:rPr>
          <w:lang w:val="es-MX"/>
        </w:rPr>
        <w:t>II.</w:t>
      </w:r>
      <w:r w:rsidRPr="00A62193">
        <w:rPr>
          <w:lang w:val="es-MX"/>
        </w:rPr>
        <w:tab/>
        <w:t xml:space="preserve">Del medio ambiente </w:t>
      </w:r>
    </w:p>
    <w:p w:rsidR="00E42FB1" w:rsidRPr="00A62193" w:rsidRDefault="00E42FB1" w:rsidP="00E42FB1">
      <w:pPr>
        <w:rPr>
          <w:lang w:val="es-MX"/>
        </w:rPr>
      </w:pPr>
      <w:r w:rsidRPr="00A62193">
        <w:rPr>
          <w:lang w:val="es-MX"/>
        </w:rPr>
        <w:t xml:space="preserve">Ser amigables con el medio ambiente, realizando un aprovechamiento respetuoso evitando la extracción de flora y fauna, así como de vestigios arqueológicos. </w:t>
      </w:r>
    </w:p>
    <w:p w:rsidR="00E42FB1" w:rsidRPr="00A62193" w:rsidRDefault="00E42FB1" w:rsidP="00E42FB1">
      <w:pPr>
        <w:rPr>
          <w:lang w:val="es-MX"/>
        </w:rPr>
      </w:pPr>
    </w:p>
    <w:p w:rsidR="00E42FB1" w:rsidRPr="00A62193" w:rsidRDefault="00E42FB1" w:rsidP="00E42FB1">
      <w:pPr>
        <w:keepNext/>
        <w:rPr>
          <w:lang w:val="es-MX"/>
        </w:rPr>
      </w:pPr>
      <w:r w:rsidRPr="00A62193">
        <w:rPr>
          <w:lang w:val="es-MX"/>
        </w:rPr>
        <w:t>III.</w:t>
      </w:r>
      <w:r w:rsidRPr="00A62193">
        <w:rPr>
          <w:lang w:val="es-MX"/>
        </w:rPr>
        <w:tab/>
        <w:t xml:space="preserve">De la convivencia y el respeto con la comunidad </w:t>
      </w:r>
    </w:p>
    <w:p w:rsidR="00E42FB1" w:rsidRPr="00A62193" w:rsidRDefault="00E42FB1" w:rsidP="00E42FB1">
      <w:pPr>
        <w:rPr>
          <w:lang w:val="es-MX"/>
        </w:rPr>
      </w:pPr>
      <w:r w:rsidRPr="00A62193">
        <w:rPr>
          <w:lang w:val="es-MX"/>
        </w:rPr>
        <w:t>La comunidad de El Palmar es participe de las actividades del proyecto siendo incluyente, respetuosa, equitativa y siempre conservando su identidad cultural.</w:t>
      </w:r>
    </w:p>
    <w:p w:rsidR="00E42FB1" w:rsidRPr="00A62193" w:rsidRDefault="00E42FB1" w:rsidP="00E42FB1">
      <w:pPr>
        <w:rPr>
          <w:lang w:val="es-MX"/>
        </w:rPr>
      </w:pPr>
    </w:p>
    <w:p w:rsidR="00E42FB1" w:rsidRPr="00A62193" w:rsidRDefault="00E42FB1" w:rsidP="00E42FB1">
      <w:pPr>
        <w:keepNext/>
        <w:rPr>
          <w:lang w:val="es-MX"/>
        </w:rPr>
      </w:pPr>
      <w:r w:rsidRPr="00A62193">
        <w:rPr>
          <w:lang w:val="es-MX"/>
        </w:rPr>
        <w:t>IV.</w:t>
      </w:r>
      <w:r w:rsidRPr="00A62193">
        <w:rPr>
          <w:lang w:val="es-MX"/>
        </w:rPr>
        <w:tab/>
        <w:t xml:space="preserve">De los visitantes </w:t>
      </w:r>
    </w:p>
    <w:p w:rsidR="00E42FB1" w:rsidRPr="00A62193" w:rsidRDefault="00E42FB1" w:rsidP="00E42FB1">
      <w:pPr>
        <w:rPr>
          <w:lang w:val="es-MX"/>
        </w:rPr>
      </w:pPr>
      <w:r w:rsidRPr="00A62193">
        <w:rPr>
          <w:lang w:val="es-MX"/>
        </w:rPr>
        <w:t>Se proporcionara a los visitantes información fiel sobre el reglamento y riesgos que qué las actividades conlleven, promoviendo el valor de la honestidad con los visitantes y nuestros colaboradores.</w:t>
      </w:r>
    </w:p>
    <w:p w:rsidR="00E42FB1" w:rsidRPr="00A62193" w:rsidRDefault="00E42FB1" w:rsidP="00E42FB1">
      <w:pPr>
        <w:rPr>
          <w:lang w:val="es-MX"/>
        </w:rPr>
      </w:pPr>
    </w:p>
    <w:p w:rsidR="00E42FB1" w:rsidRPr="00A62193" w:rsidRDefault="00E42FB1" w:rsidP="00E42FB1">
      <w:pPr>
        <w:keepNext/>
        <w:rPr>
          <w:lang w:val="es-MX"/>
        </w:rPr>
      </w:pPr>
      <w:r w:rsidRPr="00A62193">
        <w:rPr>
          <w:lang w:val="es-MX"/>
        </w:rPr>
        <w:t>V.</w:t>
      </w:r>
      <w:r w:rsidRPr="00A62193">
        <w:rPr>
          <w:lang w:val="es-MX"/>
        </w:rPr>
        <w:tab/>
        <w:t>De los colaboradores</w:t>
      </w:r>
    </w:p>
    <w:p w:rsidR="00E42FB1" w:rsidRPr="00A62193" w:rsidRDefault="00E42FB1" w:rsidP="00E42FB1">
      <w:pPr>
        <w:rPr>
          <w:lang w:val="es-MX"/>
        </w:rPr>
      </w:pPr>
      <w:r w:rsidRPr="00A62193">
        <w:rPr>
          <w:lang w:val="es-MX"/>
        </w:rPr>
        <w:t>Se promueve la capacitación y preparación de nuestros colaboradores con el fin de mejorar la calidad de nuestros servicios y elevar su calidad de vida.</w:t>
      </w:r>
    </w:p>
    <w:p w:rsidR="007A2A3A" w:rsidRPr="00A62193" w:rsidRDefault="007A2A3A" w:rsidP="007A2A3A">
      <w:pPr>
        <w:rPr>
          <w:lang w:val="es-MX"/>
        </w:rPr>
      </w:pPr>
      <w:bookmarkStart w:id="0" w:name="_GoBack"/>
      <w:bookmarkEnd w:id="0"/>
      <w:r w:rsidRPr="00A62193">
        <w:rPr>
          <w:lang w:val="es-MX"/>
        </w:rPr>
        <w:t>¡Gracias por su colaboración!</w:t>
      </w:r>
    </w:p>
    <w:p w:rsidR="007A2A3A" w:rsidRPr="00A62193" w:rsidRDefault="007A2A3A" w:rsidP="007A2A3A">
      <w:pPr>
        <w:rPr>
          <w:lang w:val="es-MX"/>
        </w:rPr>
      </w:pPr>
      <w:r w:rsidRPr="00A62193">
        <w:rPr>
          <w:lang w:val="es-MX"/>
        </w:rPr>
        <w:t xml:space="preserve">Proyecto Ecoturístico </w:t>
      </w:r>
      <w:r w:rsidR="00206443">
        <w:rPr>
          <w:lang w:val="es-MX"/>
        </w:rPr>
        <w:t>XXXXX.</w:t>
      </w:r>
    </w:p>
    <w:sectPr w:rsidR="007A2A3A" w:rsidRPr="00A62193" w:rsidSect="00AF3911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237" w:rsidRDefault="00833237">
      <w:r>
        <w:separator/>
      </w:r>
    </w:p>
    <w:p w:rsidR="00833237" w:rsidRDefault="00833237"/>
  </w:endnote>
  <w:endnote w:type="continuationSeparator" w:id="0">
    <w:p w:rsidR="00833237" w:rsidRDefault="00833237">
      <w:r>
        <w:continuationSeparator/>
      </w:r>
    </w:p>
    <w:p w:rsidR="00833237" w:rsidRDefault="00833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MM_485 SB 585 NO 11 OP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0F" w:rsidRDefault="0038510F" w:rsidP="0022452D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E42FB1">
      <w:rPr>
        <w:rStyle w:val="FooterPageNumberChar"/>
        <w:noProof/>
        <w:lang w:val="es-MX"/>
      </w:rPr>
      <w:t>4</w:t>
    </w:r>
    <w:r w:rsidRPr="003C310E">
      <w:rPr>
        <w:rStyle w:val="FooterPageNumberChar"/>
      </w:rPr>
      <w:fldChar w:fldCharType="end"/>
    </w:r>
    <w:r w:rsidRPr="0014605F">
      <w:rPr>
        <w:rStyle w:val="FooterPageNumberChar"/>
        <w:lang w:val="es-MX"/>
      </w:rPr>
      <w:tab/>
    </w:r>
    <w:r w:rsidR="004C7318">
      <w:rPr>
        <w:lang w:val="es-MX"/>
      </w:rPr>
      <w:t>Reglamento para el Visitante</w:t>
    </w:r>
    <w:r>
      <w:rPr>
        <w:lang w:val="es-MX"/>
      </w:rPr>
      <w:t xml:space="preserve"> [Nombre de la empresa ecoturística]</w:t>
    </w:r>
  </w:p>
  <w:p w:rsidR="00883B53" w:rsidRPr="0014605F" w:rsidRDefault="00883B53" w:rsidP="0022452D">
    <w:pPr>
      <w:pStyle w:val="Footer"/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B53" w:rsidRPr="00883B53" w:rsidRDefault="00E42FB1">
    <w:pPr>
      <w:pStyle w:val="Footer"/>
      <w:rPr>
        <w:rStyle w:val="FooterPageNumberChar"/>
        <w:lang w:val="es-MX"/>
      </w:rPr>
    </w:pPr>
    <w:r>
      <w:rPr>
        <w:lang w:val="es-MX"/>
      </w:rPr>
      <w:t>Código de Ética</w:t>
    </w:r>
    <w:r w:rsidR="00883B53">
      <w:rPr>
        <w:lang w:val="es-MX"/>
      </w:rPr>
      <w:t xml:space="preserve"> [Nombre de la empresa ecoturística]</w:t>
    </w:r>
    <w:r w:rsidR="00883B53" w:rsidRPr="003E23B7">
      <w:rPr>
        <w:lang w:val="es-MX"/>
      </w:rPr>
      <w:tab/>
    </w:r>
    <w:r w:rsidR="00883B53" w:rsidRPr="003C310E">
      <w:rPr>
        <w:rStyle w:val="FooterPageNumberChar"/>
      </w:rPr>
      <w:fldChar w:fldCharType="begin"/>
    </w:r>
    <w:r w:rsidR="00883B53" w:rsidRPr="003E23B7">
      <w:rPr>
        <w:rStyle w:val="FooterPageNumberChar"/>
        <w:lang w:val="es-MX"/>
      </w:rPr>
      <w:instrText xml:space="preserve"> PAGE </w:instrText>
    </w:r>
    <w:r w:rsidR="00883B53" w:rsidRPr="003C310E">
      <w:rPr>
        <w:rStyle w:val="FooterPageNumberChar"/>
      </w:rPr>
      <w:fldChar w:fldCharType="separate"/>
    </w:r>
    <w:r>
      <w:rPr>
        <w:rStyle w:val="FooterPageNumberChar"/>
        <w:noProof/>
        <w:lang w:val="es-MX"/>
      </w:rPr>
      <w:t>1</w:t>
    </w:r>
    <w:r w:rsidR="00883B53" w:rsidRPr="003C310E">
      <w:rPr>
        <w:rStyle w:val="FooterPageNumberChar"/>
      </w:rPr>
      <w:fldChar w:fldCharType="end"/>
    </w:r>
  </w:p>
  <w:p w:rsidR="00883B53" w:rsidRPr="00883B53" w:rsidRDefault="00883B53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237" w:rsidRDefault="00833237">
      <w:r>
        <w:separator/>
      </w:r>
    </w:p>
  </w:footnote>
  <w:footnote w:type="continuationSeparator" w:id="0">
    <w:p w:rsidR="00833237" w:rsidRDefault="00833237">
      <w:r>
        <w:continuationSeparator/>
      </w:r>
    </w:p>
    <w:p w:rsidR="00833237" w:rsidRDefault="008332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B53" w:rsidRDefault="00883B53">
    <w:pPr>
      <w:pStyle w:val="Header"/>
    </w:pPr>
    <w:r>
      <w:rPr>
        <w:noProof/>
        <w:lang w:val="es-MX" w:eastAsia="es-MX"/>
      </w:rPr>
      <w:drawing>
        <wp:inline distT="0" distB="0" distL="0" distR="0" wp14:anchorId="7BA3C633" wp14:editId="54F783D1">
          <wp:extent cx="694690" cy="175260"/>
          <wp:effectExtent l="0" t="0" r="0" b="0"/>
          <wp:docPr id="12" name="Imagen 1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5D4"/>
    <w:multiLevelType w:val="hybridMultilevel"/>
    <w:tmpl w:val="0530614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B34E59"/>
    <w:multiLevelType w:val="hybridMultilevel"/>
    <w:tmpl w:val="DAEABB98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217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D18D9"/>
    <w:multiLevelType w:val="hybridMultilevel"/>
    <w:tmpl w:val="E0525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15EE6"/>
    <w:multiLevelType w:val="hybridMultilevel"/>
    <w:tmpl w:val="63985068"/>
    <w:lvl w:ilvl="0" w:tplc="AF3864D0">
      <w:start w:val="1"/>
      <w:numFmt w:val="bullet"/>
      <w:pStyle w:val="TextBox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Times New Roman" w:hint="default"/>
        <w:b w:val="0"/>
        <w:i w:val="0"/>
        <w:color w:val="2B5A85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67B76"/>
    <w:multiLevelType w:val="hybridMultilevel"/>
    <w:tmpl w:val="67407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E2097"/>
    <w:multiLevelType w:val="hybridMultilevel"/>
    <w:tmpl w:val="0EDA18BE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B4877"/>
    <w:multiLevelType w:val="singleLevel"/>
    <w:tmpl w:val="7746595E"/>
    <w:lvl w:ilvl="0">
      <w:start w:val="1"/>
      <w:numFmt w:val="bullet"/>
      <w:pStyle w:val="SquareBullets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b w:val="0"/>
        <w:i w:val="0"/>
        <w:sz w:val="24"/>
        <w:szCs w:val="24"/>
      </w:rPr>
    </w:lvl>
  </w:abstractNum>
  <w:abstractNum w:abstractNumId="8">
    <w:nsid w:val="22204DBB"/>
    <w:multiLevelType w:val="hybridMultilevel"/>
    <w:tmpl w:val="83AAB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26686"/>
    <w:multiLevelType w:val="hybridMultilevel"/>
    <w:tmpl w:val="DAFEC438"/>
    <w:lvl w:ilvl="0" w:tplc="627827C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2E1D53"/>
    <w:multiLevelType w:val="hybridMultilevel"/>
    <w:tmpl w:val="6078771E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E38CD"/>
    <w:multiLevelType w:val="hybridMultilevel"/>
    <w:tmpl w:val="30324D1E"/>
    <w:lvl w:ilvl="0" w:tplc="93F4A1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83907"/>
    <w:multiLevelType w:val="hybridMultilevel"/>
    <w:tmpl w:val="E2A2E324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1D2A33"/>
    <w:multiLevelType w:val="hybridMultilevel"/>
    <w:tmpl w:val="25F48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A3856"/>
    <w:multiLevelType w:val="hybridMultilevel"/>
    <w:tmpl w:val="E0BC255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E40636"/>
    <w:multiLevelType w:val="hybridMultilevel"/>
    <w:tmpl w:val="0818D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2181C"/>
    <w:multiLevelType w:val="hybridMultilevel"/>
    <w:tmpl w:val="44BAE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A77A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A75FA3"/>
    <w:multiLevelType w:val="hybridMultilevel"/>
    <w:tmpl w:val="ABEAA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B4004"/>
    <w:multiLevelType w:val="hybridMultilevel"/>
    <w:tmpl w:val="482C2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C0AE0"/>
    <w:multiLevelType w:val="hybridMultilevel"/>
    <w:tmpl w:val="C6C2A14C"/>
    <w:lvl w:ilvl="0" w:tplc="551A42F4">
      <w:start w:val="3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9053F"/>
    <w:multiLevelType w:val="hybridMultilevel"/>
    <w:tmpl w:val="CA804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72A8A"/>
    <w:multiLevelType w:val="hybridMultilevel"/>
    <w:tmpl w:val="4320987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3F4CE0"/>
    <w:multiLevelType w:val="hybridMultilevel"/>
    <w:tmpl w:val="06345CEE"/>
    <w:lvl w:ilvl="0" w:tplc="551A42F4">
      <w:start w:val="3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C332D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E94DDD"/>
    <w:multiLevelType w:val="hybridMultilevel"/>
    <w:tmpl w:val="9DF40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7"/>
  </w:num>
  <w:num w:numId="5">
    <w:abstractNumId w:val="4"/>
  </w:num>
  <w:num w:numId="6">
    <w:abstractNumId w:val="7"/>
  </w:num>
  <w:num w:numId="7">
    <w:abstractNumId w:val="4"/>
  </w:num>
  <w:num w:numId="8">
    <w:abstractNumId w:val="4"/>
  </w:num>
  <w:num w:numId="9">
    <w:abstractNumId w:val="21"/>
  </w:num>
  <w:num w:numId="10">
    <w:abstractNumId w:val="15"/>
  </w:num>
  <w:num w:numId="11">
    <w:abstractNumId w:val="8"/>
  </w:num>
  <w:num w:numId="12">
    <w:abstractNumId w:val="17"/>
  </w:num>
  <w:num w:numId="13">
    <w:abstractNumId w:val="24"/>
  </w:num>
  <w:num w:numId="14">
    <w:abstractNumId w:val="19"/>
  </w:num>
  <w:num w:numId="15">
    <w:abstractNumId w:val="18"/>
  </w:num>
  <w:num w:numId="16">
    <w:abstractNumId w:val="12"/>
  </w:num>
  <w:num w:numId="17">
    <w:abstractNumId w:val="3"/>
  </w:num>
  <w:num w:numId="18">
    <w:abstractNumId w:val="13"/>
  </w:num>
  <w:num w:numId="19">
    <w:abstractNumId w:val="5"/>
  </w:num>
  <w:num w:numId="20">
    <w:abstractNumId w:val="2"/>
  </w:num>
  <w:num w:numId="21">
    <w:abstractNumId w:val="11"/>
  </w:num>
  <w:num w:numId="22">
    <w:abstractNumId w:val="25"/>
  </w:num>
  <w:num w:numId="23">
    <w:abstractNumId w:val="6"/>
  </w:num>
  <w:num w:numId="24">
    <w:abstractNumId w:val="23"/>
  </w:num>
  <w:num w:numId="25">
    <w:abstractNumId w:val="1"/>
  </w:num>
  <w:num w:numId="26">
    <w:abstractNumId w:val="10"/>
  </w:num>
  <w:num w:numId="27">
    <w:abstractNumId w:val="20"/>
  </w:num>
  <w:num w:numId="28">
    <w:abstractNumId w:val="16"/>
  </w:num>
  <w:num w:numId="29">
    <w:abstractNumId w:val="22"/>
  </w:num>
  <w:num w:numId="30">
    <w:abstractNumId w:val="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2cea6,#e6cdb4,#6c47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A9"/>
    <w:rsid w:val="000135F9"/>
    <w:rsid w:val="00015B38"/>
    <w:rsid w:val="00026011"/>
    <w:rsid w:val="0003033A"/>
    <w:rsid w:val="0004285F"/>
    <w:rsid w:val="00051BA2"/>
    <w:rsid w:val="0006234D"/>
    <w:rsid w:val="00074BF3"/>
    <w:rsid w:val="000865E2"/>
    <w:rsid w:val="00091334"/>
    <w:rsid w:val="00097D6E"/>
    <w:rsid w:val="000D0D02"/>
    <w:rsid w:val="000D1A7E"/>
    <w:rsid w:val="000D2997"/>
    <w:rsid w:val="000D3A63"/>
    <w:rsid w:val="000D63E3"/>
    <w:rsid w:val="000E7005"/>
    <w:rsid w:val="000F5C34"/>
    <w:rsid w:val="000F5DEC"/>
    <w:rsid w:val="00101478"/>
    <w:rsid w:val="001039AE"/>
    <w:rsid w:val="00107A5F"/>
    <w:rsid w:val="001120D5"/>
    <w:rsid w:val="0013085F"/>
    <w:rsid w:val="00137348"/>
    <w:rsid w:val="00143A7B"/>
    <w:rsid w:val="0014445A"/>
    <w:rsid w:val="0014605F"/>
    <w:rsid w:val="00160FA1"/>
    <w:rsid w:val="001629DC"/>
    <w:rsid w:val="00167717"/>
    <w:rsid w:val="0017149F"/>
    <w:rsid w:val="00193451"/>
    <w:rsid w:val="0019391F"/>
    <w:rsid w:val="001A3EE7"/>
    <w:rsid w:val="001A4F85"/>
    <w:rsid w:val="001A73EB"/>
    <w:rsid w:val="001B5420"/>
    <w:rsid w:val="001B7F08"/>
    <w:rsid w:val="001C6FEA"/>
    <w:rsid w:val="001D125F"/>
    <w:rsid w:val="001E0C94"/>
    <w:rsid w:val="001F2021"/>
    <w:rsid w:val="00203D7F"/>
    <w:rsid w:val="00204981"/>
    <w:rsid w:val="00206443"/>
    <w:rsid w:val="00213E7E"/>
    <w:rsid w:val="00221791"/>
    <w:rsid w:val="00223A01"/>
    <w:rsid w:val="0022452D"/>
    <w:rsid w:val="002301DB"/>
    <w:rsid w:val="00232D92"/>
    <w:rsid w:val="00235A84"/>
    <w:rsid w:val="00244933"/>
    <w:rsid w:val="002578A0"/>
    <w:rsid w:val="00263E29"/>
    <w:rsid w:val="00265A35"/>
    <w:rsid w:val="00280EB4"/>
    <w:rsid w:val="0029329D"/>
    <w:rsid w:val="002B1D74"/>
    <w:rsid w:val="002B57ED"/>
    <w:rsid w:val="002C3604"/>
    <w:rsid w:val="002D5028"/>
    <w:rsid w:val="002D56D0"/>
    <w:rsid w:val="002E353D"/>
    <w:rsid w:val="002E4BF9"/>
    <w:rsid w:val="00303A40"/>
    <w:rsid w:val="003075F4"/>
    <w:rsid w:val="003132DD"/>
    <w:rsid w:val="003136B0"/>
    <w:rsid w:val="00325459"/>
    <w:rsid w:val="00327ABC"/>
    <w:rsid w:val="00327C65"/>
    <w:rsid w:val="0033612A"/>
    <w:rsid w:val="003414CA"/>
    <w:rsid w:val="0034511D"/>
    <w:rsid w:val="00354FAE"/>
    <w:rsid w:val="00366A1F"/>
    <w:rsid w:val="00380AD3"/>
    <w:rsid w:val="0038510F"/>
    <w:rsid w:val="003912A0"/>
    <w:rsid w:val="003A31FD"/>
    <w:rsid w:val="003A714F"/>
    <w:rsid w:val="003C10E9"/>
    <w:rsid w:val="003C310E"/>
    <w:rsid w:val="003C33FF"/>
    <w:rsid w:val="003C4334"/>
    <w:rsid w:val="003C43BD"/>
    <w:rsid w:val="003C783A"/>
    <w:rsid w:val="003D3486"/>
    <w:rsid w:val="003E23B7"/>
    <w:rsid w:val="003E28E2"/>
    <w:rsid w:val="003E2D0C"/>
    <w:rsid w:val="003E382D"/>
    <w:rsid w:val="003F0FC0"/>
    <w:rsid w:val="00403DB6"/>
    <w:rsid w:val="00410C8D"/>
    <w:rsid w:val="00413E7F"/>
    <w:rsid w:val="00431470"/>
    <w:rsid w:val="00431521"/>
    <w:rsid w:val="00433734"/>
    <w:rsid w:val="00442176"/>
    <w:rsid w:val="004424BF"/>
    <w:rsid w:val="004458AF"/>
    <w:rsid w:val="0044764D"/>
    <w:rsid w:val="004508C8"/>
    <w:rsid w:val="004573E8"/>
    <w:rsid w:val="00462473"/>
    <w:rsid w:val="00471FC6"/>
    <w:rsid w:val="00473637"/>
    <w:rsid w:val="00474CFA"/>
    <w:rsid w:val="00483206"/>
    <w:rsid w:val="00491EAB"/>
    <w:rsid w:val="004927FC"/>
    <w:rsid w:val="004A6008"/>
    <w:rsid w:val="004B1442"/>
    <w:rsid w:val="004B6206"/>
    <w:rsid w:val="004C4F3F"/>
    <w:rsid w:val="004C7318"/>
    <w:rsid w:val="004C7730"/>
    <w:rsid w:val="004D0E91"/>
    <w:rsid w:val="004D0E95"/>
    <w:rsid w:val="004D7C43"/>
    <w:rsid w:val="004E65BF"/>
    <w:rsid w:val="004E6902"/>
    <w:rsid w:val="004F3500"/>
    <w:rsid w:val="00517B23"/>
    <w:rsid w:val="00524F4F"/>
    <w:rsid w:val="0053204D"/>
    <w:rsid w:val="00532988"/>
    <w:rsid w:val="00536945"/>
    <w:rsid w:val="005505F2"/>
    <w:rsid w:val="005528AB"/>
    <w:rsid w:val="00571634"/>
    <w:rsid w:val="0057686C"/>
    <w:rsid w:val="0058226F"/>
    <w:rsid w:val="00590A04"/>
    <w:rsid w:val="00593DE7"/>
    <w:rsid w:val="0059729A"/>
    <w:rsid w:val="005A29BD"/>
    <w:rsid w:val="005A7687"/>
    <w:rsid w:val="005C7F8A"/>
    <w:rsid w:val="005D0D7B"/>
    <w:rsid w:val="005E06BA"/>
    <w:rsid w:val="005E275C"/>
    <w:rsid w:val="00604D4D"/>
    <w:rsid w:val="00605CD0"/>
    <w:rsid w:val="00612349"/>
    <w:rsid w:val="00614C95"/>
    <w:rsid w:val="006417BE"/>
    <w:rsid w:val="00645A4C"/>
    <w:rsid w:val="00651C78"/>
    <w:rsid w:val="006542FC"/>
    <w:rsid w:val="00657BA9"/>
    <w:rsid w:val="0066270E"/>
    <w:rsid w:val="006645CF"/>
    <w:rsid w:val="006666B5"/>
    <w:rsid w:val="0066754C"/>
    <w:rsid w:val="0067142C"/>
    <w:rsid w:val="006749D5"/>
    <w:rsid w:val="00674A2F"/>
    <w:rsid w:val="00682FF5"/>
    <w:rsid w:val="00685A9F"/>
    <w:rsid w:val="00691ECE"/>
    <w:rsid w:val="006B2CF9"/>
    <w:rsid w:val="006B7F1D"/>
    <w:rsid w:val="006C6828"/>
    <w:rsid w:val="006D667D"/>
    <w:rsid w:val="006E4D42"/>
    <w:rsid w:val="006F288B"/>
    <w:rsid w:val="006F3BCB"/>
    <w:rsid w:val="0071086B"/>
    <w:rsid w:val="00716FE2"/>
    <w:rsid w:val="00724D0C"/>
    <w:rsid w:val="007350E9"/>
    <w:rsid w:val="007361A4"/>
    <w:rsid w:val="007378CC"/>
    <w:rsid w:val="00737D8B"/>
    <w:rsid w:val="00737FFD"/>
    <w:rsid w:val="007456FD"/>
    <w:rsid w:val="00750A91"/>
    <w:rsid w:val="00767673"/>
    <w:rsid w:val="00774CEC"/>
    <w:rsid w:val="007A1F28"/>
    <w:rsid w:val="007A2A3A"/>
    <w:rsid w:val="007A2F78"/>
    <w:rsid w:val="007A5DFD"/>
    <w:rsid w:val="007C5518"/>
    <w:rsid w:val="007C5F09"/>
    <w:rsid w:val="007C75E0"/>
    <w:rsid w:val="007D5F1F"/>
    <w:rsid w:val="007E351B"/>
    <w:rsid w:val="007E6F26"/>
    <w:rsid w:val="00801EEC"/>
    <w:rsid w:val="00813023"/>
    <w:rsid w:val="0081620E"/>
    <w:rsid w:val="00826D94"/>
    <w:rsid w:val="00833237"/>
    <w:rsid w:val="00833CB7"/>
    <w:rsid w:val="008414FC"/>
    <w:rsid w:val="00855098"/>
    <w:rsid w:val="00864BE4"/>
    <w:rsid w:val="0086615D"/>
    <w:rsid w:val="0086690C"/>
    <w:rsid w:val="00873928"/>
    <w:rsid w:val="00877A93"/>
    <w:rsid w:val="0088026B"/>
    <w:rsid w:val="00883B07"/>
    <w:rsid w:val="00883B53"/>
    <w:rsid w:val="00883EB5"/>
    <w:rsid w:val="00897A47"/>
    <w:rsid w:val="008B061D"/>
    <w:rsid w:val="008B328D"/>
    <w:rsid w:val="008B3F2B"/>
    <w:rsid w:val="008C090B"/>
    <w:rsid w:val="008C139E"/>
    <w:rsid w:val="008C2274"/>
    <w:rsid w:val="008D059E"/>
    <w:rsid w:val="008D5153"/>
    <w:rsid w:val="008D79D7"/>
    <w:rsid w:val="008E1B33"/>
    <w:rsid w:val="008F170B"/>
    <w:rsid w:val="008F51E9"/>
    <w:rsid w:val="008F62B9"/>
    <w:rsid w:val="008F7F67"/>
    <w:rsid w:val="00913DAC"/>
    <w:rsid w:val="00921F4C"/>
    <w:rsid w:val="009254FA"/>
    <w:rsid w:val="00930A2F"/>
    <w:rsid w:val="00955505"/>
    <w:rsid w:val="00960D6C"/>
    <w:rsid w:val="0096245C"/>
    <w:rsid w:val="00963FA5"/>
    <w:rsid w:val="0096542C"/>
    <w:rsid w:val="00965D31"/>
    <w:rsid w:val="00974C4D"/>
    <w:rsid w:val="00977B34"/>
    <w:rsid w:val="00977FA3"/>
    <w:rsid w:val="0099311E"/>
    <w:rsid w:val="009A11E3"/>
    <w:rsid w:val="009A5753"/>
    <w:rsid w:val="009A5AB5"/>
    <w:rsid w:val="009B7158"/>
    <w:rsid w:val="009B7511"/>
    <w:rsid w:val="009B79DC"/>
    <w:rsid w:val="009C02C1"/>
    <w:rsid w:val="009C0A9C"/>
    <w:rsid w:val="009C1C3D"/>
    <w:rsid w:val="009C3C0E"/>
    <w:rsid w:val="009D3833"/>
    <w:rsid w:val="009F0040"/>
    <w:rsid w:val="009F269A"/>
    <w:rsid w:val="00A13459"/>
    <w:rsid w:val="00A23435"/>
    <w:rsid w:val="00A24137"/>
    <w:rsid w:val="00A26BC5"/>
    <w:rsid w:val="00A27BAA"/>
    <w:rsid w:val="00A42DE6"/>
    <w:rsid w:val="00A546BD"/>
    <w:rsid w:val="00A55AD8"/>
    <w:rsid w:val="00A61DDD"/>
    <w:rsid w:val="00A62193"/>
    <w:rsid w:val="00A64F96"/>
    <w:rsid w:val="00A713E4"/>
    <w:rsid w:val="00A76044"/>
    <w:rsid w:val="00A81EDA"/>
    <w:rsid w:val="00A84A2E"/>
    <w:rsid w:val="00A86AA2"/>
    <w:rsid w:val="00A97516"/>
    <w:rsid w:val="00AA0415"/>
    <w:rsid w:val="00AA54D1"/>
    <w:rsid w:val="00AA5748"/>
    <w:rsid w:val="00AA670C"/>
    <w:rsid w:val="00AB34A6"/>
    <w:rsid w:val="00AB4D27"/>
    <w:rsid w:val="00AD0CFB"/>
    <w:rsid w:val="00AD20A8"/>
    <w:rsid w:val="00AD771B"/>
    <w:rsid w:val="00AE2916"/>
    <w:rsid w:val="00AE54EC"/>
    <w:rsid w:val="00AE629E"/>
    <w:rsid w:val="00AE69CD"/>
    <w:rsid w:val="00AF2BE1"/>
    <w:rsid w:val="00AF3911"/>
    <w:rsid w:val="00AF4CA3"/>
    <w:rsid w:val="00AF531F"/>
    <w:rsid w:val="00B05C7F"/>
    <w:rsid w:val="00B23DC9"/>
    <w:rsid w:val="00B244B3"/>
    <w:rsid w:val="00B26DE3"/>
    <w:rsid w:val="00B31BDE"/>
    <w:rsid w:val="00B343D1"/>
    <w:rsid w:val="00B35F90"/>
    <w:rsid w:val="00B4460E"/>
    <w:rsid w:val="00B45342"/>
    <w:rsid w:val="00B45CD6"/>
    <w:rsid w:val="00B45FB0"/>
    <w:rsid w:val="00B51020"/>
    <w:rsid w:val="00B63329"/>
    <w:rsid w:val="00B64A80"/>
    <w:rsid w:val="00B64C80"/>
    <w:rsid w:val="00B65835"/>
    <w:rsid w:val="00B665AB"/>
    <w:rsid w:val="00B81C97"/>
    <w:rsid w:val="00B91ABB"/>
    <w:rsid w:val="00BA2DED"/>
    <w:rsid w:val="00BA63FC"/>
    <w:rsid w:val="00BC355E"/>
    <w:rsid w:val="00BD0729"/>
    <w:rsid w:val="00BD0884"/>
    <w:rsid w:val="00BD34D3"/>
    <w:rsid w:val="00BD7CF8"/>
    <w:rsid w:val="00BF064B"/>
    <w:rsid w:val="00BF7532"/>
    <w:rsid w:val="00C05AFD"/>
    <w:rsid w:val="00C24763"/>
    <w:rsid w:val="00C24CB7"/>
    <w:rsid w:val="00C25564"/>
    <w:rsid w:val="00C26202"/>
    <w:rsid w:val="00C365D2"/>
    <w:rsid w:val="00C47427"/>
    <w:rsid w:val="00C57592"/>
    <w:rsid w:val="00C65696"/>
    <w:rsid w:val="00C70DA1"/>
    <w:rsid w:val="00C84895"/>
    <w:rsid w:val="00C9053C"/>
    <w:rsid w:val="00C94A6A"/>
    <w:rsid w:val="00C96850"/>
    <w:rsid w:val="00C96E0A"/>
    <w:rsid w:val="00CA38DF"/>
    <w:rsid w:val="00CD28DB"/>
    <w:rsid w:val="00CD3150"/>
    <w:rsid w:val="00CD76F3"/>
    <w:rsid w:val="00CD77DD"/>
    <w:rsid w:val="00CE0B78"/>
    <w:rsid w:val="00CE6212"/>
    <w:rsid w:val="00CF2F3B"/>
    <w:rsid w:val="00D0051A"/>
    <w:rsid w:val="00D06466"/>
    <w:rsid w:val="00D10534"/>
    <w:rsid w:val="00D122C9"/>
    <w:rsid w:val="00D27750"/>
    <w:rsid w:val="00D42221"/>
    <w:rsid w:val="00D4234B"/>
    <w:rsid w:val="00D5102F"/>
    <w:rsid w:val="00D579E4"/>
    <w:rsid w:val="00D7624E"/>
    <w:rsid w:val="00D903F1"/>
    <w:rsid w:val="00D941C2"/>
    <w:rsid w:val="00D94425"/>
    <w:rsid w:val="00DA074B"/>
    <w:rsid w:val="00DB5A02"/>
    <w:rsid w:val="00DC1FE7"/>
    <w:rsid w:val="00DC3585"/>
    <w:rsid w:val="00DC4FDD"/>
    <w:rsid w:val="00DC5DFC"/>
    <w:rsid w:val="00DD089C"/>
    <w:rsid w:val="00DE2E00"/>
    <w:rsid w:val="00DE380A"/>
    <w:rsid w:val="00DE3B3F"/>
    <w:rsid w:val="00DE7BFA"/>
    <w:rsid w:val="00E02CA1"/>
    <w:rsid w:val="00E045D1"/>
    <w:rsid w:val="00E04F29"/>
    <w:rsid w:val="00E052C6"/>
    <w:rsid w:val="00E103F6"/>
    <w:rsid w:val="00E15CFE"/>
    <w:rsid w:val="00E21D0A"/>
    <w:rsid w:val="00E2341E"/>
    <w:rsid w:val="00E30385"/>
    <w:rsid w:val="00E31C44"/>
    <w:rsid w:val="00E3450D"/>
    <w:rsid w:val="00E42FB1"/>
    <w:rsid w:val="00E60FE3"/>
    <w:rsid w:val="00E64DE8"/>
    <w:rsid w:val="00E65A4D"/>
    <w:rsid w:val="00E67ADC"/>
    <w:rsid w:val="00E67C7E"/>
    <w:rsid w:val="00E70422"/>
    <w:rsid w:val="00E7501E"/>
    <w:rsid w:val="00E82D83"/>
    <w:rsid w:val="00EB2952"/>
    <w:rsid w:val="00EB6A16"/>
    <w:rsid w:val="00ED4EDB"/>
    <w:rsid w:val="00EE5CAF"/>
    <w:rsid w:val="00EF0030"/>
    <w:rsid w:val="00EF7BB4"/>
    <w:rsid w:val="00F041EF"/>
    <w:rsid w:val="00F07269"/>
    <w:rsid w:val="00F142DF"/>
    <w:rsid w:val="00F20E48"/>
    <w:rsid w:val="00F22641"/>
    <w:rsid w:val="00F22F73"/>
    <w:rsid w:val="00F24D00"/>
    <w:rsid w:val="00F25C29"/>
    <w:rsid w:val="00F2605C"/>
    <w:rsid w:val="00F40932"/>
    <w:rsid w:val="00F468BE"/>
    <w:rsid w:val="00F471AB"/>
    <w:rsid w:val="00F52978"/>
    <w:rsid w:val="00F660FE"/>
    <w:rsid w:val="00FA2F36"/>
    <w:rsid w:val="00FA40F8"/>
    <w:rsid w:val="00FA5B24"/>
    <w:rsid w:val="00FC6857"/>
    <w:rsid w:val="00FE2E37"/>
    <w:rsid w:val="00FE366E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2cea6,#e6cdb4,#6c471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9F269A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8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6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9F269A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odinez\Desktop\DAI_Template_Decembe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4BD9B-3732-4355-9395-C0C37231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DAI_Template_December</Template>
  <TotalTime>24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1064</CharactersWithSpaces>
  <SharedDoc>false</SharedDoc>
  <HLinks>
    <vt:vector size="6" baseType="variant">
      <vt:variant>
        <vt:i4>1376316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_Toc237501957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Godinez</dc:creator>
  <cp:lastModifiedBy>Gloria Godinez</cp:lastModifiedBy>
  <cp:revision>6</cp:revision>
  <cp:lastPrinted>2007-02-23T16:53:00Z</cp:lastPrinted>
  <dcterms:created xsi:type="dcterms:W3CDTF">2012-08-13T00:29:00Z</dcterms:created>
  <dcterms:modified xsi:type="dcterms:W3CDTF">2012-08-13T00:53:00Z</dcterms:modified>
</cp:coreProperties>
</file>