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04" w:rsidRPr="00A62193" w:rsidRDefault="00590A04" w:rsidP="002301DB">
      <w:pPr>
        <w:pStyle w:val="Heading1"/>
        <w:pageBreakBefore/>
        <w:rPr>
          <w:rFonts w:cs="Arial"/>
          <w:lang w:val="es-MX"/>
        </w:rPr>
      </w:pPr>
      <w:bookmarkStart w:id="0" w:name="_Toc329516322"/>
      <w:r w:rsidRPr="00A62193">
        <w:rPr>
          <w:rFonts w:cs="Arial"/>
          <w:lang w:val="es-MX"/>
        </w:rPr>
        <w:t>Reglamento</w:t>
      </w:r>
      <w:bookmarkEnd w:id="0"/>
      <w:r w:rsidR="00303A40">
        <w:rPr>
          <w:rFonts w:cs="Arial"/>
          <w:lang w:val="es-MX"/>
        </w:rPr>
        <w:t xml:space="preserve"> del visitante</w:t>
      </w:r>
      <w:r w:rsidR="00303A40">
        <w:rPr>
          <w:rStyle w:val="FootnoteReference"/>
          <w:rFonts w:cs="Arial"/>
          <w:lang w:val="es-MX"/>
        </w:rPr>
        <w:footnoteReference w:id="1"/>
      </w:r>
    </w:p>
    <w:p w:rsidR="002301DB" w:rsidRDefault="002301DB" w:rsidP="007A2A3A">
      <w:pPr>
        <w:rPr>
          <w:lang w:val="es-MX"/>
        </w:rPr>
      </w:pPr>
      <w:r w:rsidRPr="002301DB">
        <w:rPr>
          <w:lang w:val="es-MX"/>
        </w:rPr>
        <w:t>Las siguientes disposiciones tienen por objetivo disminuir los impactos negativos de la actividad turística en nuestra comunidad</w:t>
      </w:r>
      <w:r>
        <w:rPr>
          <w:lang w:val="es-MX"/>
        </w:rPr>
        <w:t xml:space="preserve"> y los ecosistemas que visitas.</w:t>
      </w:r>
      <w:r w:rsidRPr="002301DB">
        <w:rPr>
          <w:lang w:val="es-MX"/>
        </w:rPr>
        <w:t xml:space="preserve"> Te pedimos que leas cuidadosamente el reglamento y sigas las indicaciones en toda tu visita. ¡Gracias!</w:t>
      </w:r>
    </w:p>
    <w:p w:rsidR="00873928" w:rsidRDefault="00593DE7" w:rsidP="00206443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Para evitar daños al medio ambiente, los grupos deben estar conformados por un máximo de XX personas. Asimismo, sólo hacemos esta actividad </w:t>
      </w:r>
      <w:r w:rsidRPr="00593DE7">
        <w:rPr>
          <w:lang w:val="es-MX"/>
        </w:rPr>
        <w:t>cada</w:t>
      </w:r>
      <w:r w:rsidRPr="00593DE7">
        <w:rPr>
          <w:i/>
          <w:lang w:val="es-MX"/>
        </w:rPr>
        <w:t xml:space="preserve"> [Especificar lapso: cada hora, una vez a la semana, por la noche a partir de las XX </w:t>
      </w:r>
      <w:proofErr w:type="spellStart"/>
      <w:r w:rsidRPr="00593DE7">
        <w:rPr>
          <w:i/>
          <w:lang w:val="es-MX"/>
        </w:rPr>
        <w:t>hrs</w:t>
      </w:r>
      <w:proofErr w:type="spellEnd"/>
      <w:r w:rsidRPr="00593DE7">
        <w:rPr>
          <w:i/>
          <w:lang w:val="es-MX"/>
        </w:rPr>
        <w:t>,</w:t>
      </w:r>
      <w:r w:rsidR="00737FFD">
        <w:rPr>
          <w:i/>
          <w:lang w:val="es-MX"/>
        </w:rPr>
        <w:t xml:space="preserve"> de marzo a mayo,</w:t>
      </w:r>
      <w:r w:rsidRPr="00593DE7">
        <w:rPr>
          <w:i/>
          <w:lang w:val="es-MX"/>
        </w:rPr>
        <w:t xml:space="preserve"> </w:t>
      </w:r>
      <w:proofErr w:type="spellStart"/>
      <w:r w:rsidRPr="00593DE7">
        <w:rPr>
          <w:i/>
          <w:lang w:val="es-MX"/>
        </w:rPr>
        <w:t>etc</w:t>
      </w:r>
      <w:proofErr w:type="spellEnd"/>
      <w:r w:rsidRPr="00593DE7">
        <w:rPr>
          <w:i/>
          <w:lang w:val="es-MX"/>
        </w:rPr>
        <w:t>]</w:t>
      </w:r>
      <w:r>
        <w:rPr>
          <w:lang w:val="es-MX"/>
        </w:rPr>
        <w:t xml:space="preserve">. </w:t>
      </w:r>
      <w:r w:rsidR="00DB5A02">
        <w:rPr>
          <w:lang w:val="es-MX"/>
        </w:rPr>
        <w:t>Reserve su salida con antelación</w:t>
      </w:r>
      <w:r>
        <w:rPr>
          <w:lang w:val="es-MX"/>
        </w:rPr>
        <w:t>.</w:t>
      </w:r>
    </w:p>
    <w:p w:rsidR="007A2A3A" w:rsidRDefault="007A1F28" w:rsidP="00206443">
      <w:pPr>
        <w:pStyle w:val="ListParagraph"/>
        <w:numPr>
          <w:ilvl w:val="0"/>
          <w:numId w:val="15"/>
        </w:numPr>
        <w:rPr>
          <w:lang w:val="es-MX"/>
        </w:rPr>
      </w:pPr>
      <w:r w:rsidRPr="00F2605C">
        <w:rPr>
          <w:lang w:val="es-MX"/>
        </w:rPr>
        <w:t>Siga todas las</w:t>
      </w:r>
      <w:r w:rsidR="007A2A3A" w:rsidRPr="00F2605C">
        <w:rPr>
          <w:lang w:val="es-MX"/>
        </w:rPr>
        <w:t xml:space="preserve"> </w:t>
      </w:r>
      <w:r w:rsidR="0081620E">
        <w:rPr>
          <w:lang w:val="es-MX"/>
        </w:rPr>
        <w:t>indicaciones</w:t>
      </w:r>
      <w:r w:rsidR="00651C78" w:rsidRPr="00F2605C">
        <w:rPr>
          <w:lang w:val="es-MX"/>
        </w:rPr>
        <w:t xml:space="preserve"> de su guía</w:t>
      </w:r>
      <w:r w:rsidR="0081620E">
        <w:rPr>
          <w:lang w:val="es-MX"/>
        </w:rPr>
        <w:t>:</w:t>
      </w:r>
      <w:r w:rsidR="00651C78">
        <w:rPr>
          <w:lang w:val="es-MX"/>
        </w:rPr>
        <w:t xml:space="preserve"> él conoce este lugar mejor que nadie y sus instrucciones le ayudarán a disfrutarlo plenamente</w:t>
      </w:r>
      <w:r w:rsidR="00873928">
        <w:rPr>
          <w:lang w:val="es-MX"/>
        </w:rPr>
        <w:t xml:space="preserve"> y conservarlo para futuras generaciones</w:t>
      </w:r>
      <w:r w:rsidR="00651C78">
        <w:rPr>
          <w:lang w:val="es-MX"/>
        </w:rPr>
        <w:t>.</w:t>
      </w:r>
    </w:p>
    <w:p w:rsidR="00977FA3" w:rsidRDefault="00685A9F" w:rsidP="00206443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Solicite la compañía de un guía siempre que desee recorrer el centro, a menos</w:t>
      </w:r>
      <w:r w:rsidR="00977FA3" w:rsidRPr="00977FA3">
        <w:rPr>
          <w:lang w:val="es-MX"/>
        </w:rPr>
        <w:t xml:space="preserve"> que haga uso de un sendero autónomo. En su caso, notifique a los responsables de su salida</w:t>
      </w:r>
      <w:r>
        <w:rPr>
          <w:lang w:val="es-MX"/>
        </w:rPr>
        <w:t xml:space="preserve"> y siga las indicaciones de las señales</w:t>
      </w:r>
      <w:r w:rsidR="00977FA3" w:rsidRPr="00977FA3">
        <w:rPr>
          <w:lang w:val="es-MX"/>
        </w:rPr>
        <w:t>.</w:t>
      </w:r>
    </w:p>
    <w:p w:rsidR="00977FA3" w:rsidRPr="00977FA3" w:rsidRDefault="00685A9F" w:rsidP="00206443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No salga</w:t>
      </w:r>
      <w:r w:rsidR="0067142C">
        <w:rPr>
          <w:lang w:val="es-MX"/>
        </w:rPr>
        <w:t xml:space="preserve"> de los senderos, por s</w:t>
      </w:r>
      <w:r w:rsidR="00977FA3" w:rsidRPr="00977FA3">
        <w:rPr>
          <w:lang w:val="es-MX"/>
        </w:rPr>
        <w:t>u seguridad y para evitar el impacto en las plantas y el suelo.</w:t>
      </w:r>
    </w:p>
    <w:p w:rsidR="00977FA3" w:rsidRPr="00206443" w:rsidRDefault="00C26202" w:rsidP="00977FA3">
      <w:pPr>
        <w:pStyle w:val="ListParagraph"/>
        <w:numPr>
          <w:ilvl w:val="0"/>
          <w:numId w:val="15"/>
        </w:numPr>
        <w:rPr>
          <w:lang w:val="es-MX"/>
        </w:rPr>
      </w:pPr>
      <w:r w:rsidRPr="00206443">
        <w:rPr>
          <w:lang w:val="es-MX"/>
        </w:rPr>
        <w:t>Recorr</w:t>
      </w:r>
      <w:r w:rsidR="0067142C">
        <w:rPr>
          <w:lang w:val="es-MX"/>
        </w:rPr>
        <w:t>a</w:t>
      </w:r>
      <w:r w:rsidRPr="00206443">
        <w:rPr>
          <w:lang w:val="es-MX"/>
        </w:rPr>
        <w:t xml:space="preserve"> las áreas respetando la señalización.</w:t>
      </w:r>
      <w:r w:rsidR="00977FA3">
        <w:rPr>
          <w:lang w:val="es-MX"/>
        </w:rPr>
        <w:t xml:space="preserve"> </w:t>
      </w:r>
      <w:r w:rsidR="00977FA3" w:rsidRPr="00206443">
        <w:rPr>
          <w:lang w:val="es-MX"/>
        </w:rPr>
        <w:t xml:space="preserve">Evite correr en </w:t>
      </w:r>
      <w:r w:rsidR="0067142C">
        <w:rPr>
          <w:lang w:val="es-MX"/>
        </w:rPr>
        <w:t>tramos</w:t>
      </w:r>
      <w:r w:rsidR="00977FA3" w:rsidRPr="00206443">
        <w:rPr>
          <w:lang w:val="es-MX"/>
        </w:rPr>
        <w:t xml:space="preserve"> </w:t>
      </w:r>
      <w:r w:rsidR="0067142C">
        <w:rPr>
          <w:lang w:val="es-MX"/>
        </w:rPr>
        <w:t>con</w:t>
      </w:r>
      <w:r w:rsidR="00977FA3" w:rsidRPr="00206443">
        <w:rPr>
          <w:lang w:val="es-MX"/>
        </w:rPr>
        <w:t xml:space="preserve"> pendientes o </w:t>
      </w:r>
      <w:r w:rsidR="0067142C">
        <w:rPr>
          <w:lang w:val="es-MX"/>
        </w:rPr>
        <w:t>suelo resbaloso</w:t>
      </w:r>
      <w:r w:rsidR="00977FA3" w:rsidRPr="00206443">
        <w:rPr>
          <w:lang w:val="es-MX"/>
        </w:rPr>
        <w:t>.</w:t>
      </w:r>
    </w:p>
    <w:p w:rsidR="007A2A3A" w:rsidRPr="00206443" w:rsidRDefault="00DD089C" w:rsidP="00206443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Para disfrutar de su recorrido,</w:t>
      </w:r>
      <w:r w:rsidR="007A2A3A" w:rsidRPr="00206443">
        <w:rPr>
          <w:lang w:val="es-MX"/>
        </w:rPr>
        <w:t xml:space="preserve"> </w:t>
      </w:r>
      <w:r w:rsidR="00A61DDD">
        <w:rPr>
          <w:lang w:val="es-MX"/>
        </w:rPr>
        <w:t>lleve</w:t>
      </w:r>
      <w:r w:rsidR="007A2A3A" w:rsidRPr="00206443">
        <w:rPr>
          <w:lang w:val="es-MX"/>
        </w:rPr>
        <w:t xml:space="preserve"> ropa ligera de manga larga preferentemente </w:t>
      </w:r>
      <w:r w:rsidR="00A61DDD">
        <w:rPr>
          <w:lang w:val="es-MX"/>
        </w:rPr>
        <w:t>en</w:t>
      </w:r>
      <w:r w:rsidR="007A2A3A" w:rsidRPr="00206443">
        <w:rPr>
          <w:lang w:val="es-MX"/>
        </w:rPr>
        <w:t xml:space="preserve"> colores que se asemejen a la vegetación</w:t>
      </w:r>
      <w:r w:rsidR="007A5DFD">
        <w:rPr>
          <w:lang w:val="es-MX"/>
        </w:rPr>
        <w:t xml:space="preserve"> (verde, café</w:t>
      </w:r>
      <w:r w:rsidR="00A61DDD">
        <w:rPr>
          <w:lang w:val="es-MX"/>
        </w:rPr>
        <w:t>,</w:t>
      </w:r>
      <w:r w:rsidR="007A5DFD">
        <w:rPr>
          <w:lang w:val="es-MX"/>
        </w:rPr>
        <w:t xml:space="preserve"> beige)</w:t>
      </w:r>
      <w:r w:rsidR="00A61DDD">
        <w:rPr>
          <w:lang w:val="es-MX"/>
        </w:rPr>
        <w:t>,</w:t>
      </w:r>
      <w:r w:rsidRPr="00206443">
        <w:rPr>
          <w:lang w:val="es-MX"/>
        </w:rPr>
        <w:t xml:space="preserve"> calzado cerrado,</w:t>
      </w:r>
      <w:r>
        <w:rPr>
          <w:lang w:val="es-MX"/>
        </w:rPr>
        <w:t xml:space="preserve"> </w:t>
      </w:r>
      <w:r w:rsidR="007A2A3A" w:rsidRPr="00206443">
        <w:rPr>
          <w:lang w:val="es-MX"/>
        </w:rPr>
        <w:t>gorra y botella con agua.</w:t>
      </w:r>
      <w:r w:rsidR="00FA40F8">
        <w:rPr>
          <w:lang w:val="es-MX"/>
        </w:rPr>
        <w:t xml:space="preserve"> Si desea usar bloqueador solar o repelente de mosquitos, procur</w:t>
      </w:r>
      <w:r w:rsidR="00A61DDD">
        <w:rPr>
          <w:lang w:val="es-MX"/>
        </w:rPr>
        <w:t>e</w:t>
      </w:r>
      <w:r w:rsidR="00FA40F8">
        <w:rPr>
          <w:lang w:val="es-MX"/>
        </w:rPr>
        <w:t xml:space="preserve"> que esté elaborado con ingredientes naturales o </w:t>
      </w:r>
      <w:r w:rsidR="007C5518">
        <w:rPr>
          <w:lang w:val="es-MX"/>
        </w:rPr>
        <w:t>ambientalmente amigables</w:t>
      </w:r>
      <w:r w:rsidR="00FA40F8">
        <w:rPr>
          <w:lang w:val="es-MX"/>
        </w:rPr>
        <w:t>.</w:t>
      </w:r>
    </w:p>
    <w:p w:rsidR="00203D7F" w:rsidRDefault="007A2A3A" w:rsidP="00354FAE">
      <w:pPr>
        <w:pStyle w:val="ListParagraph"/>
        <w:numPr>
          <w:ilvl w:val="0"/>
          <w:numId w:val="15"/>
        </w:numPr>
        <w:rPr>
          <w:lang w:val="es-MX"/>
        </w:rPr>
      </w:pPr>
      <w:r w:rsidRPr="00206443">
        <w:rPr>
          <w:lang w:val="es-MX"/>
        </w:rPr>
        <w:t xml:space="preserve">Durante </w:t>
      </w:r>
      <w:r w:rsidR="00203D7F">
        <w:rPr>
          <w:lang w:val="es-MX"/>
        </w:rPr>
        <w:t>los recorridos y actividades hable con voz baja,</w:t>
      </w:r>
      <w:r w:rsidRPr="00206443">
        <w:rPr>
          <w:lang w:val="es-MX"/>
        </w:rPr>
        <w:t xml:space="preserve"> no </w:t>
      </w:r>
      <w:r w:rsidR="00354FAE">
        <w:rPr>
          <w:lang w:val="es-MX"/>
        </w:rPr>
        <w:t>use</w:t>
      </w:r>
      <w:r w:rsidRPr="00206443">
        <w:rPr>
          <w:lang w:val="es-MX"/>
        </w:rPr>
        <w:t xml:space="preserve"> aparatos de sonido, </w:t>
      </w:r>
      <w:r w:rsidR="00955505">
        <w:rPr>
          <w:lang w:val="es-MX"/>
        </w:rPr>
        <w:t xml:space="preserve">y </w:t>
      </w:r>
      <w:r w:rsidRPr="00206443">
        <w:rPr>
          <w:lang w:val="es-MX"/>
        </w:rPr>
        <w:t>mantenga su celular en estado silencioso.</w:t>
      </w:r>
    </w:p>
    <w:p w:rsidR="00AF2BE1" w:rsidRDefault="00AF2BE1" w:rsidP="00AF2BE1">
      <w:pPr>
        <w:pStyle w:val="ListParagraph"/>
        <w:numPr>
          <w:ilvl w:val="0"/>
          <w:numId w:val="15"/>
        </w:numPr>
        <w:rPr>
          <w:lang w:val="es-MX"/>
        </w:rPr>
      </w:pPr>
      <w:r w:rsidRPr="00AF2BE1">
        <w:rPr>
          <w:lang w:val="es-MX"/>
        </w:rPr>
        <w:t>En los recorridos nocturnos</w:t>
      </w:r>
      <w:r>
        <w:rPr>
          <w:lang w:val="es-MX"/>
        </w:rPr>
        <w:t>,</w:t>
      </w:r>
      <w:r w:rsidRPr="00AF2BE1">
        <w:rPr>
          <w:lang w:val="es-MX"/>
        </w:rPr>
        <w:t xml:space="preserve"> la luz portátil (lámparas) se limita exclusivamen</w:t>
      </w:r>
      <w:r>
        <w:rPr>
          <w:lang w:val="es-MX"/>
        </w:rPr>
        <w:t>te al uso discrecional del guía.</w:t>
      </w:r>
    </w:p>
    <w:p w:rsidR="00354FAE" w:rsidRPr="00206443" w:rsidRDefault="00354FAE" w:rsidP="00354FAE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El uso de aparatos de sonido sólo está permitido en espacios cerrados o</w:t>
      </w:r>
      <w:r w:rsidRPr="00354FAE">
        <w:rPr>
          <w:lang w:val="es-MX"/>
        </w:rPr>
        <w:t xml:space="preserve"> dentro de las habitaciones, siempre que sea a bajo volumen y de preferencia utilizando audífonos. Así respeta a los otros visitantes y no ahuyenta a los animales silvestres.</w:t>
      </w:r>
    </w:p>
    <w:p w:rsidR="008B3F2B" w:rsidRDefault="008B3F2B" w:rsidP="008B3F2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Absténgase de</w:t>
      </w:r>
      <w:r w:rsidR="007A2A3A" w:rsidRPr="00206443">
        <w:rPr>
          <w:lang w:val="es-MX"/>
        </w:rPr>
        <w:t xml:space="preserve"> alimentar a la fauna</w:t>
      </w:r>
      <w:r w:rsidRPr="008B3F2B">
        <w:rPr>
          <w:lang w:val="es-MX"/>
        </w:rPr>
        <w:t xml:space="preserve"> silvestre, ya que se acostumbran a depender de los visitantes y pierden su capacidad de supervivencia.</w:t>
      </w:r>
    </w:p>
    <w:p w:rsidR="007A2A3A" w:rsidRPr="00206443" w:rsidRDefault="008B3F2B" w:rsidP="00206443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Evite </w:t>
      </w:r>
      <w:r w:rsidR="007A2A3A" w:rsidRPr="00206443">
        <w:rPr>
          <w:lang w:val="es-MX"/>
        </w:rPr>
        <w:t>cortar y tocar la flora, ya que algunas especies pueden ser toxicas.</w:t>
      </w:r>
    </w:p>
    <w:p w:rsidR="007A2A3A" w:rsidRPr="00206443" w:rsidRDefault="007A2A3A" w:rsidP="00206443">
      <w:pPr>
        <w:pStyle w:val="ListParagraph"/>
        <w:numPr>
          <w:ilvl w:val="0"/>
          <w:numId w:val="15"/>
        </w:numPr>
        <w:rPr>
          <w:lang w:val="es-MX"/>
        </w:rPr>
      </w:pPr>
      <w:r w:rsidRPr="00206443">
        <w:rPr>
          <w:lang w:val="es-MX"/>
        </w:rPr>
        <w:t>Evite la extracción o recolección de cualquier objeto</w:t>
      </w:r>
      <w:r w:rsidR="00883EB5">
        <w:rPr>
          <w:lang w:val="es-MX"/>
        </w:rPr>
        <w:t xml:space="preserve"> natural, ya que al hacerlo está</w:t>
      </w:r>
      <w:r w:rsidRPr="00206443">
        <w:rPr>
          <w:lang w:val="es-MX"/>
        </w:rPr>
        <w:t xml:space="preserve"> modificando </w:t>
      </w:r>
      <w:r w:rsidR="00206443" w:rsidRPr="00206443">
        <w:rPr>
          <w:lang w:val="es-MX"/>
        </w:rPr>
        <w:t>e</w:t>
      </w:r>
      <w:r w:rsidRPr="00206443">
        <w:rPr>
          <w:lang w:val="es-MX"/>
        </w:rPr>
        <w:t>l hábitat del lugar.</w:t>
      </w:r>
    </w:p>
    <w:p w:rsidR="007A2A3A" w:rsidRPr="00206443" w:rsidRDefault="007A2A3A" w:rsidP="00206443">
      <w:pPr>
        <w:pStyle w:val="ListParagraph"/>
        <w:numPr>
          <w:ilvl w:val="0"/>
          <w:numId w:val="15"/>
        </w:numPr>
        <w:rPr>
          <w:lang w:val="es-MX"/>
        </w:rPr>
      </w:pPr>
      <w:r w:rsidRPr="00206443">
        <w:rPr>
          <w:lang w:val="es-MX"/>
        </w:rPr>
        <w:lastRenderedPageBreak/>
        <w:t>Manténgase unido al grupo y evite salir del sendero.</w:t>
      </w:r>
    </w:p>
    <w:p w:rsidR="002301DB" w:rsidRPr="00B665AB" w:rsidRDefault="00A42DE6" w:rsidP="002301DB">
      <w:pPr>
        <w:pStyle w:val="ListParagraph"/>
        <w:numPr>
          <w:ilvl w:val="0"/>
          <w:numId w:val="15"/>
        </w:numPr>
        <w:rPr>
          <w:lang w:val="es-MX"/>
        </w:rPr>
      </w:pPr>
      <w:r w:rsidRPr="00B665AB">
        <w:rPr>
          <w:lang w:val="es-MX"/>
        </w:rPr>
        <w:t xml:space="preserve">Está prohibido tirar basura fuera de los </w:t>
      </w:r>
      <w:r w:rsidR="002301DB" w:rsidRPr="00B665AB">
        <w:rPr>
          <w:lang w:val="es-MX"/>
        </w:rPr>
        <w:t xml:space="preserve">sitios </w:t>
      </w:r>
      <w:r w:rsidR="00883EB5" w:rsidRPr="00B665AB">
        <w:rPr>
          <w:lang w:val="es-MX"/>
        </w:rPr>
        <w:t>dispuestos para ello</w:t>
      </w:r>
      <w:r w:rsidR="002301DB" w:rsidRPr="00B665AB">
        <w:rPr>
          <w:lang w:val="es-MX"/>
        </w:rPr>
        <w:t>.</w:t>
      </w:r>
      <w:r w:rsidRPr="00B665AB">
        <w:rPr>
          <w:lang w:val="es-MX"/>
        </w:rPr>
        <w:t xml:space="preserve"> En su caso, pregunta a los guías por los botes de basura más cercanos.</w:t>
      </w:r>
    </w:p>
    <w:p w:rsidR="002301DB" w:rsidRPr="00B665AB" w:rsidRDefault="00F660FE" w:rsidP="002301DB">
      <w:pPr>
        <w:pStyle w:val="ListParagraph"/>
        <w:numPr>
          <w:ilvl w:val="0"/>
          <w:numId w:val="15"/>
        </w:numPr>
        <w:rPr>
          <w:lang w:val="es-MX"/>
        </w:rPr>
      </w:pPr>
      <w:r w:rsidRPr="00B665AB">
        <w:rPr>
          <w:lang w:val="es-MX"/>
        </w:rPr>
        <w:t>S</w:t>
      </w:r>
      <w:r w:rsidR="002301DB" w:rsidRPr="00B665AB">
        <w:rPr>
          <w:lang w:val="es-MX"/>
        </w:rPr>
        <w:t>epar</w:t>
      </w:r>
      <w:r w:rsidR="00883EB5" w:rsidRPr="00B665AB">
        <w:rPr>
          <w:lang w:val="es-MX"/>
        </w:rPr>
        <w:t>e s</w:t>
      </w:r>
      <w:r w:rsidR="002301DB" w:rsidRPr="00B665AB">
        <w:rPr>
          <w:lang w:val="es-MX"/>
        </w:rPr>
        <w:t>us residuos según lo indiquen los botes distribu</w:t>
      </w:r>
      <w:r w:rsidR="00D10534" w:rsidRPr="00B665AB">
        <w:rPr>
          <w:lang w:val="es-MX"/>
        </w:rPr>
        <w:t>idos en nuestras instalaciones.</w:t>
      </w:r>
    </w:p>
    <w:p w:rsidR="007A2A3A" w:rsidRPr="00B665AB" w:rsidRDefault="00B35F90" w:rsidP="00206443">
      <w:pPr>
        <w:pStyle w:val="ListParagraph"/>
        <w:numPr>
          <w:ilvl w:val="0"/>
          <w:numId w:val="15"/>
        </w:numPr>
        <w:rPr>
          <w:lang w:val="es-MX"/>
        </w:rPr>
      </w:pPr>
      <w:r w:rsidRPr="00B665AB">
        <w:rPr>
          <w:lang w:val="es-MX"/>
        </w:rPr>
        <w:t>Agradecemos no introducir</w:t>
      </w:r>
      <w:r w:rsidR="007A2A3A" w:rsidRPr="00B665AB">
        <w:rPr>
          <w:lang w:val="es-MX"/>
        </w:rPr>
        <w:t xml:space="preserve"> mascotas</w:t>
      </w:r>
      <w:r w:rsidR="006C6828" w:rsidRPr="00B665AB">
        <w:rPr>
          <w:lang w:val="es-MX"/>
        </w:rPr>
        <w:t xml:space="preserve"> al centro ecoturístico</w:t>
      </w:r>
      <w:r w:rsidR="007A2A3A" w:rsidRPr="00B665AB">
        <w:rPr>
          <w:lang w:val="es-MX"/>
        </w:rPr>
        <w:t>.</w:t>
      </w:r>
      <w:r w:rsidRPr="00B665AB">
        <w:rPr>
          <w:lang w:val="es-MX"/>
        </w:rPr>
        <w:t xml:space="preserve"> En su caso, pregunte a los guías por el mejo</w:t>
      </w:r>
      <w:bookmarkStart w:id="1" w:name="_GoBack"/>
      <w:bookmarkEnd w:id="1"/>
      <w:r w:rsidRPr="00B665AB">
        <w:rPr>
          <w:lang w:val="es-MX"/>
        </w:rPr>
        <w:t>r sitio para atender a su mascota durante su estancia.</w:t>
      </w:r>
    </w:p>
    <w:p w:rsidR="00F660FE" w:rsidRPr="00B665AB" w:rsidRDefault="00F660FE" w:rsidP="00206443">
      <w:pPr>
        <w:pStyle w:val="ListParagraph"/>
        <w:numPr>
          <w:ilvl w:val="0"/>
          <w:numId w:val="15"/>
        </w:numPr>
        <w:rPr>
          <w:lang w:val="es-MX"/>
        </w:rPr>
      </w:pPr>
      <w:r w:rsidRPr="00B665AB">
        <w:rPr>
          <w:lang w:val="es-MX"/>
        </w:rPr>
        <w:t xml:space="preserve">Disponga los restos de alimentos en los espacios para residuos orgánicos. Los alimentos dejados en las habitaciones atraer insectos </w:t>
      </w:r>
      <w:r w:rsidR="00431470" w:rsidRPr="00B665AB">
        <w:rPr>
          <w:lang w:val="es-MX"/>
        </w:rPr>
        <w:t>peligrosos para usted</w:t>
      </w:r>
      <w:r w:rsidRPr="00B665AB">
        <w:rPr>
          <w:lang w:val="es-MX"/>
        </w:rPr>
        <w:t>.</w:t>
      </w:r>
    </w:p>
    <w:p w:rsidR="00431521" w:rsidRDefault="00431521" w:rsidP="00206443">
      <w:pPr>
        <w:pStyle w:val="ListParagraph"/>
        <w:numPr>
          <w:ilvl w:val="0"/>
          <w:numId w:val="15"/>
        </w:numPr>
        <w:rPr>
          <w:lang w:val="es-MX"/>
        </w:rPr>
      </w:pPr>
      <w:r w:rsidRPr="00431521">
        <w:rPr>
          <w:lang w:val="es-MX"/>
        </w:rPr>
        <w:t>Cuando planee</w:t>
      </w:r>
      <w:r w:rsidR="00B26DE3">
        <w:rPr>
          <w:lang w:val="es-MX"/>
        </w:rPr>
        <w:t xml:space="preserve"> s</w:t>
      </w:r>
      <w:r w:rsidRPr="00431521">
        <w:rPr>
          <w:lang w:val="es-MX"/>
        </w:rPr>
        <w:t>u visita a nuestro centro ecoturístico, evit</w:t>
      </w:r>
      <w:r w:rsidR="001120D5">
        <w:rPr>
          <w:lang w:val="es-MX"/>
        </w:rPr>
        <w:t>e</w:t>
      </w:r>
      <w:r w:rsidRPr="00431521">
        <w:rPr>
          <w:lang w:val="es-MX"/>
        </w:rPr>
        <w:t xml:space="preserve"> traer </w:t>
      </w:r>
      <w:r w:rsidR="00354FAE" w:rsidRPr="00431521">
        <w:rPr>
          <w:lang w:val="es-MX"/>
        </w:rPr>
        <w:t xml:space="preserve">desechables como plásticos de PET (botellas de refrescos y agua), empaques metalizados (como bolsas de frituras), </w:t>
      </w:r>
      <w:r w:rsidR="002D5028" w:rsidRPr="00431521">
        <w:rPr>
          <w:lang w:val="es-MX"/>
        </w:rPr>
        <w:t>residuos</w:t>
      </w:r>
      <w:r w:rsidR="00354FAE" w:rsidRPr="00431521">
        <w:rPr>
          <w:lang w:val="es-MX"/>
        </w:rPr>
        <w:t xml:space="preserve"> de aluminio, </w:t>
      </w:r>
      <w:proofErr w:type="spellStart"/>
      <w:r w:rsidR="00354FAE" w:rsidRPr="00431521">
        <w:rPr>
          <w:lang w:val="es-MX"/>
        </w:rPr>
        <w:t>unicel</w:t>
      </w:r>
      <w:proofErr w:type="spellEnd"/>
      <w:r w:rsidR="00354FAE" w:rsidRPr="00431521">
        <w:rPr>
          <w:lang w:val="es-MX"/>
        </w:rPr>
        <w:t xml:space="preserve"> y otros materiales no biodegradables.</w:t>
      </w:r>
      <w:r w:rsidR="009D3833" w:rsidRPr="00431521">
        <w:rPr>
          <w:lang w:val="es-MX"/>
        </w:rPr>
        <w:t xml:space="preserve"> </w:t>
      </w:r>
      <w:r w:rsidRPr="00431521">
        <w:rPr>
          <w:lang w:val="es-MX"/>
        </w:rPr>
        <w:t>En caso de traerlos, agradeceremos los lleve de vuelta a casa, ya que a</w:t>
      </w:r>
      <w:r w:rsidR="00B26DE3">
        <w:rPr>
          <w:lang w:val="es-MX"/>
        </w:rPr>
        <w:t xml:space="preserve">sí nos ayuda </w:t>
      </w:r>
      <w:r w:rsidR="009D3833" w:rsidRPr="00431521">
        <w:rPr>
          <w:lang w:val="es-MX"/>
        </w:rPr>
        <w:t>a reducir el volumen de estos residuos.</w:t>
      </w:r>
    </w:p>
    <w:p w:rsidR="00D06466" w:rsidRPr="002301DB" w:rsidRDefault="00B26DE3" w:rsidP="00D06466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  <w:lang w:val="es-MX"/>
        </w:rPr>
      </w:pPr>
      <w:r>
        <w:rPr>
          <w:lang w:val="es-MX"/>
        </w:rPr>
        <w:t>En este centro ecoturístico está prohibido manejar</w:t>
      </w:r>
      <w:r w:rsidR="00D06466">
        <w:rPr>
          <w:lang w:val="es-MX"/>
        </w:rPr>
        <w:t xml:space="preserve"> </w:t>
      </w:r>
      <w:r w:rsidR="00D06466" w:rsidRPr="00D06466">
        <w:rPr>
          <w:lang w:val="es-MX"/>
        </w:rPr>
        <w:t>residuos peligrosos</w:t>
      </w:r>
      <w:r w:rsidR="00D06466">
        <w:rPr>
          <w:lang w:val="es-MX"/>
        </w:rPr>
        <w:t xml:space="preserve"> </w:t>
      </w:r>
      <w:r w:rsidR="00D06466" w:rsidRPr="00D06466">
        <w:rPr>
          <w:lang w:val="es-MX"/>
        </w:rPr>
        <w:t xml:space="preserve">como pilas, aceites, pinturas, </w:t>
      </w:r>
      <w:r w:rsidR="00232D92">
        <w:rPr>
          <w:lang w:val="es-MX"/>
        </w:rPr>
        <w:t xml:space="preserve">tanques de gas, </w:t>
      </w:r>
      <w:r w:rsidR="00D06466" w:rsidRPr="00D06466">
        <w:rPr>
          <w:lang w:val="es-MX"/>
        </w:rPr>
        <w:t>etc.</w:t>
      </w:r>
      <w:r w:rsidR="00232D92">
        <w:rPr>
          <w:lang w:val="es-MX"/>
        </w:rPr>
        <w:t>,</w:t>
      </w:r>
      <w:r w:rsidR="00D06466" w:rsidRPr="00D06466">
        <w:rPr>
          <w:lang w:val="es-MX"/>
        </w:rPr>
        <w:t xml:space="preserve"> </w:t>
      </w:r>
      <w:r>
        <w:rPr>
          <w:lang w:val="es-MX"/>
        </w:rPr>
        <w:t>porque</w:t>
      </w:r>
      <w:r w:rsidR="00D06466">
        <w:rPr>
          <w:lang w:val="es-MX"/>
        </w:rPr>
        <w:t xml:space="preserve"> implica riesgos de contaminación serios al ecosistema. </w:t>
      </w:r>
      <w:r w:rsidR="007E6F26">
        <w:rPr>
          <w:lang w:val="es-MX"/>
        </w:rPr>
        <w:t>Por favor e</w:t>
      </w:r>
      <w:r w:rsidR="00D06466">
        <w:rPr>
          <w:lang w:val="es-MX"/>
        </w:rPr>
        <w:t>vit</w:t>
      </w:r>
      <w:r>
        <w:rPr>
          <w:lang w:val="es-MX"/>
        </w:rPr>
        <w:t>e</w:t>
      </w:r>
      <w:r w:rsidR="00D06466">
        <w:rPr>
          <w:lang w:val="es-MX"/>
        </w:rPr>
        <w:t xml:space="preserve"> traerlos</w:t>
      </w:r>
      <w:r w:rsidR="007E6F26">
        <w:rPr>
          <w:lang w:val="es-MX"/>
        </w:rPr>
        <w:t>,</w:t>
      </w:r>
      <w:r>
        <w:rPr>
          <w:lang w:val="es-MX"/>
        </w:rPr>
        <w:t xml:space="preserve"> o</w:t>
      </w:r>
      <w:r w:rsidR="00955505">
        <w:rPr>
          <w:lang w:val="es-MX"/>
        </w:rPr>
        <w:t xml:space="preserve"> en su caso </w:t>
      </w:r>
      <w:r>
        <w:rPr>
          <w:lang w:val="es-MX"/>
        </w:rPr>
        <w:t>llévelos de vuelta a casa</w:t>
      </w:r>
      <w:r w:rsidR="00D06466">
        <w:rPr>
          <w:lang w:val="es-MX"/>
        </w:rPr>
        <w:t>.</w:t>
      </w:r>
    </w:p>
    <w:p w:rsidR="007A2A3A" w:rsidRPr="00206443" w:rsidRDefault="007A2A3A" w:rsidP="00206443">
      <w:pPr>
        <w:pStyle w:val="ListParagraph"/>
        <w:numPr>
          <w:ilvl w:val="0"/>
          <w:numId w:val="15"/>
        </w:numPr>
        <w:rPr>
          <w:lang w:val="es-MX"/>
        </w:rPr>
      </w:pPr>
      <w:r w:rsidRPr="00206443">
        <w:rPr>
          <w:lang w:val="es-MX"/>
        </w:rPr>
        <w:t>Le invitamos a utilizar los sanitarios.</w:t>
      </w:r>
    </w:p>
    <w:p w:rsidR="007A2A3A" w:rsidRPr="00206443" w:rsidRDefault="007A2A3A" w:rsidP="00206443">
      <w:pPr>
        <w:pStyle w:val="ListParagraph"/>
        <w:numPr>
          <w:ilvl w:val="0"/>
          <w:numId w:val="15"/>
        </w:numPr>
        <w:rPr>
          <w:lang w:val="es-MX"/>
        </w:rPr>
      </w:pPr>
      <w:r w:rsidRPr="00206443">
        <w:rPr>
          <w:lang w:val="es-MX"/>
        </w:rPr>
        <w:t>Le invitamos a que cuide a sus hijos.</w:t>
      </w:r>
    </w:p>
    <w:p w:rsidR="007A2A3A" w:rsidRPr="00206443" w:rsidRDefault="007A2A3A" w:rsidP="00206443">
      <w:pPr>
        <w:pStyle w:val="ListParagraph"/>
        <w:numPr>
          <w:ilvl w:val="0"/>
          <w:numId w:val="15"/>
        </w:numPr>
        <w:rPr>
          <w:lang w:val="es-MX"/>
        </w:rPr>
      </w:pPr>
      <w:r w:rsidRPr="00206443">
        <w:rPr>
          <w:lang w:val="es-MX"/>
        </w:rPr>
        <w:t>Puede tomar las fotos que desee evitando cortar ni maltratar plantas y árboles.</w:t>
      </w:r>
    </w:p>
    <w:p w:rsidR="007A2A3A" w:rsidRDefault="007A2A3A" w:rsidP="00206443">
      <w:pPr>
        <w:pStyle w:val="ListParagraph"/>
        <w:numPr>
          <w:ilvl w:val="0"/>
          <w:numId w:val="15"/>
        </w:numPr>
        <w:rPr>
          <w:lang w:val="es-MX"/>
        </w:rPr>
      </w:pPr>
      <w:r w:rsidRPr="00206443">
        <w:rPr>
          <w:lang w:val="es-MX"/>
        </w:rPr>
        <w:t xml:space="preserve">Esta es un sitio libre de tabaco por lo que </w:t>
      </w:r>
      <w:r w:rsidR="00774CEC">
        <w:rPr>
          <w:lang w:val="es-MX"/>
        </w:rPr>
        <w:t>agradecemos no fumar en nuestras instalaciones.</w:t>
      </w:r>
    </w:p>
    <w:p w:rsidR="008B3F2B" w:rsidRPr="008B3F2B" w:rsidRDefault="00A27BAA" w:rsidP="008B3F2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L</w:t>
      </w:r>
      <w:r w:rsidR="008B3F2B" w:rsidRPr="008B3F2B">
        <w:rPr>
          <w:lang w:val="es-MX"/>
        </w:rPr>
        <w:t xml:space="preserve">e invitamos a apagar las luces y </w:t>
      </w:r>
      <w:r>
        <w:rPr>
          <w:lang w:val="es-MX"/>
        </w:rPr>
        <w:t>ventiladores antes de salir de s</w:t>
      </w:r>
      <w:r w:rsidR="008B3F2B" w:rsidRPr="008B3F2B">
        <w:rPr>
          <w:lang w:val="es-MX"/>
        </w:rPr>
        <w:t xml:space="preserve">u habitación para ahorrar energía. </w:t>
      </w:r>
    </w:p>
    <w:p w:rsidR="008B3F2B" w:rsidRPr="008B3F2B" w:rsidRDefault="00A27BAA" w:rsidP="008B3F2B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Por favor cierre</w:t>
      </w:r>
      <w:r w:rsidR="008B3F2B" w:rsidRPr="008B3F2B">
        <w:rPr>
          <w:lang w:val="es-MX"/>
        </w:rPr>
        <w:t xml:space="preserve"> las llaves de agua (lavamanos y regaderas) cuando te enjabones, afeites o laves los dientes</w:t>
      </w:r>
      <w:r>
        <w:rPr>
          <w:lang w:val="es-MX"/>
        </w:rPr>
        <w:t>,</w:t>
      </w:r>
      <w:r w:rsidR="008B3F2B" w:rsidRPr="008B3F2B">
        <w:rPr>
          <w:lang w:val="es-MX"/>
        </w:rPr>
        <w:t xml:space="preserve"> para disminuir el desperdicio de este </w:t>
      </w:r>
      <w:r>
        <w:rPr>
          <w:lang w:val="es-MX"/>
        </w:rPr>
        <w:t>valioso recurso.</w:t>
      </w:r>
    </w:p>
    <w:p w:rsidR="00774CEC" w:rsidRPr="00206443" w:rsidRDefault="00774CEC" w:rsidP="00206443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Recuerde </w:t>
      </w:r>
      <w:r w:rsidR="00A27BAA">
        <w:rPr>
          <w:lang w:val="es-MX"/>
        </w:rPr>
        <w:t>a</w:t>
      </w:r>
      <w:r>
        <w:rPr>
          <w:lang w:val="es-MX"/>
        </w:rPr>
        <w:t>pagar velas o veladoras que haya encendido en la habitación antes de salir.</w:t>
      </w:r>
    </w:p>
    <w:p w:rsidR="007A2A3A" w:rsidRDefault="007A2A3A" w:rsidP="00206443">
      <w:pPr>
        <w:pStyle w:val="ListParagraph"/>
        <w:numPr>
          <w:ilvl w:val="0"/>
          <w:numId w:val="15"/>
        </w:numPr>
        <w:rPr>
          <w:lang w:val="es-MX"/>
        </w:rPr>
      </w:pPr>
      <w:r w:rsidRPr="00206443">
        <w:rPr>
          <w:lang w:val="es-MX"/>
        </w:rPr>
        <w:t>Recuerde que está en una comunidad Indígena, respete nuestras costumbres y tradiciones, pida permiso</w:t>
      </w:r>
      <w:r w:rsidR="00AE629E">
        <w:rPr>
          <w:lang w:val="es-MX"/>
        </w:rPr>
        <w:t xml:space="preserve"> o pregunte a su guía</w:t>
      </w:r>
      <w:r w:rsidRPr="00206443">
        <w:rPr>
          <w:lang w:val="es-MX"/>
        </w:rPr>
        <w:t xml:space="preserve"> antes de tomar fotografías a personas.</w:t>
      </w:r>
    </w:p>
    <w:p w:rsidR="00A24137" w:rsidRDefault="0057686C" w:rsidP="00A24137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¿Nos visita para tomar fotografías con fines comerciales?</w:t>
      </w:r>
      <w:r w:rsidR="00A24137" w:rsidRPr="00A24137">
        <w:rPr>
          <w:lang w:val="es-MX"/>
        </w:rPr>
        <w:t xml:space="preserve"> </w:t>
      </w:r>
      <w:r>
        <w:rPr>
          <w:lang w:val="es-MX"/>
        </w:rPr>
        <w:t>R</w:t>
      </w:r>
      <w:r w:rsidR="00A24137" w:rsidRPr="00A24137">
        <w:rPr>
          <w:lang w:val="es-MX"/>
        </w:rPr>
        <w:t xml:space="preserve">ecuerda cumplir con el trámite CNANP-00-004 para </w:t>
      </w:r>
      <w:r w:rsidR="00A24137">
        <w:rPr>
          <w:lang w:val="es-MX"/>
        </w:rPr>
        <w:t>obtener</w:t>
      </w:r>
      <w:r w:rsidR="00A24137" w:rsidRPr="00A24137">
        <w:rPr>
          <w:lang w:val="es-MX"/>
        </w:rPr>
        <w:t xml:space="preserve"> tu permiso.</w:t>
      </w:r>
    </w:p>
    <w:p w:rsidR="00354FAE" w:rsidRPr="00354FAE" w:rsidRDefault="00354FAE" w:rsidP="00354FAE">
      <w:pPr>
        <w:pStyle w:val="ListParagraph"/>
        <w:numPr>
          <w:ilvl w:val="0"/>
          <w:numId w:val="15"/>
        </w:numPr>
        <w:rPr>
          <w:lang w:val="es-MX"/>
        </w:rPr>
      </w:pPr>
      <w:r w:rsidRPr="00354FAE">
        <w:rPr>
          <w:lang w:val="es-MX"/>
        </w:rPr>
        <w:t xml:space="preserve">Si quieres participar en alguna celebración u actividad comunitaria pregunta </w:t>
      </w:r>
      <w:r w:rsidR="00F22F73">
        <w:rPr>
          <w:lang w:val="es-MX"/>
        </w:rPr>
        <w:t>con los guías</w:t>
      </w:r>
      <w:r w:rsidRPr="00354FAE">
        <w:rPr>
          <w:lang w:val="es-MX"/>
        </w:rPr>
        <w:t xml:space="preserve"> cómo hacerlo sin faltar al r</w:t>
      </w:r>
      <w:r w:rsidR="006417BE">
        <w:rPr>
          <w:lang w:val="es-MX"/>
        </w:rPr>
        <w:t>espeto.</w:t>
      </w:r>
    </w:p>
    <w:p w:rsidR="007A2A3A" w:rsidRPr="00206443" w:rsidRDefault="007A2A3A" w:rsidP="00206443">
      <w:pPr>
        <w:pStyle w:val="ListParagraph"/>
        <w:numPr>
          <w:ilvl w:val="0"/>
          <w:numId w:val="15"/>
        </w:numPr>
        <w:rPr>
          <w:lang w:val="es-MX"/>
        </w:rPr>
      </w:pPr>
      <w:r w:rsidRPr="00206443">
        <w:rPr>
          <w:lang w:val="es-MX"/>
        </w:rPr>
        <w:t>La administración no se hará responsable por sus pertenencias le invitamos a que las cuide.</w:t>
      </w:r>
      <w:r w:rsidR="00774CEC">
        <w:rPr>
          <w:lang w:val="es-MX"/>
        </w:rPr>
        <w:t xml:space="preserve"> Evitemos incidentes.</w:t>
      </w:r>
    </w:p>
    <w:p w:rsidR="007A2A3A" w:rsidRDefault="007A2A3A" w:rsidP="00206443">
      <w:pPr>
        <w:pStyle w:val="ListParagraph"/>
        <w:numPr>
          <w:ilvl w:val="0"/>
          <w:numId w:val="15"/>
        </w:numPr>
        <w:rPr>
          <w:lang w:val="es-MX"/>
        </w:rPr>
      </w:pPr>
      <w:r w:rsidRPr="00206443">
        <w:rPr>
          <w:lang w:val="es-MX"/>
        </w:rPr>
        <w:lastRenderedPageBreak/>
        <w:t>Ayúdenos a fomentar las prácticas ambientalmente responsables y compáralo con su familia en su hogar.</w:t>
      </w:r>
    </w:p>
    <w:p w:rsidR="002301DB" w:rsidRPr="000D3A63" w:rsidRDefault="002301DB" w:rsidP="002301DB">
      <w:pPr>
        <w:rPr>
          <w:lang w:val="es-MX"/>
        </w:rPr>
      </w:pPr>
      <w:r w:rsidRPr="000D3A63">
        <w:rPr>
          <w:lang w:val="es-MX"/>
        </w:rPr>
        <w:t xml:space="preserve">Si quieres prender fogatas: </w:t>
      </w:r>
    </w:p>
    <w:p w:rsidR="007E6F26" w:rsidRPr="00206443" w:rsidRDefault="007E6F26" w:rsidP="007E6F26">
      <w:pPr>
        <w:pStyle w:val="ListParagraph"/>
        <w:numPr>
          <w:ilvl w:val="0"/>
          <w:numId w:val="15"/>
        </w:numPr>
        <w:rPr>
          <w:lang w:val="es-MX"/>
        </w:rPr>
      </w:pPr>
      <w:r w:rsidRPr="00206443">
        <w:rPr>
          <w:lang w:val="es-MX"/>
        </w:rPr>
        <w:t>Utilice</w:t>
      </w:r>
      <w:r>
        <w:rPr>
          <w:lang w:val="es-MX"/>
        </w:rPr>
        <w:t xml:space="preserve"> sólo</w:t>
      </w:r>
      <w:r w:rsidRPr="00206443">
        <w:rPr>
          <w:lang w:val="es-MX"/>
        </w:rPr>
        <w:t xml:space="preserve"> las áreas indicadas para hacer fogatas.</w:t>
      </w:r>
    </w:p>
    <w:p w:rsidR="002301DB" w:rsidRPr="004C7318" w:rsidRDefault="00B45FB0" w:rsidP="004C7318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V</w:t>
      </w:r>
      <w:r w:rsidR="00E045D1">
        <w:rPr>
          <w:lang w:val="es-MX"/>
        </w:rPr>
        <w:t>erifique</w:t>
      </w:r>
      <w:r>
        <w:rPr>
          <w:lang w:val="es-MX"/>
        </w:rPr>
        <w:t xml:space="preserve"> que las áreas para fogatas</w:t>
      </w:r>
      <w:r w:rsidR="002301DB" w:rsidRPr="004C7318">
        <w:rPr>
          <w:lang w:val="es-MX"/>
        </w:rPr>
        <w:t xml:space="preserve"> se encuentran libres de vegetación</w:t>
      </w:r>
      <w:r>
        <w:rPr>
          <w:lang w:val="es-MX"/>
        </w:rPr>
        <w:t>,</w:t>
      </w:r>
      <w:r w:rsidR="002301DB" w:rsidRPr="004C7318">
        <w:rPr>
          <w:lang w:val="es-MX"/>
        </w:rPr>
        <w:t xml:space="preserve"> para evitar dañar el ecosistema. </w:t>
      </w:r>
    </w:p>
    <w:p w:rsidR="002301DB" w:rsidRPr="004C7318" w:rsidRDefault="002301DB" w:rsidP="004C7318">
      <w:pPr>
        <w:pStyle w:val="ListParagraph"/>
        <w:numPr>
          <w:ilvl w:val="0"/>
          <w:numId w:val="15"/>
        </w:numPr>
        <w:rPr>
          <w:lang w:val="es-MX"/>
        </w:rPr>
      </w:pPr>
      <w:r w:rsidRPr="004C7318">
        <w:rPr>
          <w:lang w:val="es-MX"/>
        </w:rPr>
        <w:t xml:space="preserve">Asegúrate que el lugar donde se hará la fogata este limpio de hierba, hojas y tierra con un radio de 1 metro. </w:t>
      </w:r>
    </w:p>
    <w:p w:rsidR="002301DB" w:rsidRPr="004C7318" w:rsidRDefault="002301DB" w:rsidP="004C7318">
      <w:pPr>
        <w:pStyle w:val="ListParagraph"/>
        <w:numPr>
          <w:ilvl w:val="0"/>
          <w:numId w:val="15"/>
        </w:numPr>
        <w:rPr>
          <w:lang w:val="es-MX"/>
        </w:rPr>
      </w:pPr>
      <w:r w:rsidRPr="004C7318">
        <w:rPr>
          <w:lang w:val="es-MX"/>
        </w:rPr>
        <w:t xml:space="preserve">Coloca piedras alrededor del perímetro para evitar que la leña pueda rodar y alcanzar vegetación circundante. </w:t>
      </w:r>
    </w:p>
    <w:p w:rsidR="002301DB" w:rsidRPr="004C7318" w:rsidRDefault="00E045D1" w:rsidP="004C7318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Nunca</w:t>
      </w:r>
      <w:r w:rsidR="004C7318" w:rsidRPr="004C7318">
        <w:rPr>
          <w:lang w:val="es-MX"/>
        </w:rPr>
        <w:t xml:space="preserve"> deje sola la fogata. </w:t>
      </w:r>
    </w:p>
    <w:p w:rsidR="002301DB" w:rsidRPr="004C7318" w:rsidRDefault="002301DB" w:rsidP="004C7318">
      <w:pPr>
        <w:pStyle w:val="ListParagraph"/>
        <w:numPr>
          <w:ilvl w:val="0"/>
          <w:numId w:val="15"/>
        </w:numPr>
        <w:rPr>
          <w:lang w:val="es-MX"/>
        </w:rPr>
      </w:pPr>
      <w:r w:rsidRPr="004C7318">
        <w:rPr>
          <w:lang w:val="es-MX"/>
        </w:rPr>
        <w:t xml:space="preserve">Cuando deje de utilizar la fogata se debe apagar completamente utilizando tierra para sofocarla, revolviendo </w:t>
      </w:r>
      <w:r w:rsidR="00CE0B78">
        <w:rPr>
          <w:lang w:val="es-MX"/>
        </w:rPr>
        <w:t>é</w:t>
      </w:r>
      <w:r w:rsidRPr="004C7318">
        <w:rPr>
          <w:lang w:val="es-MX"/>
        </w:rPr>
        <w:t xml:space="preserve">sta con las brazas, hasta asegurarse </w:t>
      </w:r>
      <w:r w:rsidR="004C7318" w:rsidRPr="004C7318">
        <w:rPr>
          <w:lang w:val="es-MX"/>
        </w:rPr>
        <w:t xml:space="preserve">que no existe fuente de calor. </w:t>
      </w:r>
      <w:r w:rsidRPr="004C7318">
        <w:rPr>
          <w:lang w:val="es-MX"/>
        </w:rPr>
        <w:t xml:space="preserve">Si existiera la posibilidad de conseguir agua, se debe usar para extinguir la fogata, </w:t>
      </w:r>
      <w:r w:rsidR="00CE0B78">
        <w:rPr>
          <w:lang w:val="es-MX"/>
        </w:rPr>
        <w:t>no dejando rastro de ella.</w:t>
      </w:r>
    </w:p>
    <w:p w:rsidR="002301DB" w:rsidRDefault="002301DB" w:rsidP="002301DB">
      <w:pPr>
        <w:rPr>
          <w:lang w:val="es-MX"/>
        </w:rPr>
      </w:pPr>
    </w:p>
    <w:p w:rsidR="007A2A3A" w:rsidRPr="00A62193" w:rsidRDefault="007A2A3A" w:rsidP="007A2A3A">
      <w:pPr>
        <w:rPr>
          <w:lang w:val="es-MX"/>
        </w:rPr>
      </w:pPr>
      <w:r w:rsidRPr="00A62193">
        <w:rPr>
          <w:lang w:val="es-MX"/>
        </w:rPr>
        <w:t>¡Gracias por su colaboración!</w:t>
      </w:r>
    </w:p>
    <w:p w:rsidR="007A2A3A" w:rsidRPr="00A62193" w:rsidRDefault="007A2A3A" w:rsidP="007A2A3A">
      <w:pPr>
        <w:rPr>
          <w:lang w:val="es-MX"/>
        </w:rPr>
      </w:pPr>
      <w:r w:rsidRPr="00A62193">
        <w:rPr>
          <w:lang w:val="es-MX"/>
        </w:rPr>
        <w:t xml:space="preserve">Proyecto Ecoturístico </w:t>
      </w:r>
      <w:r w:rsidR="00206443">
        <w:rPr>
          <w:lang w:val="es-MX"/>
        </w:rPr>
        <w:t>XXXXX.</w:t>
      </w:r>
    </w:p>
    <w:sectPr w:rsidR="007A2A3A" w:rsidRPr="00A62193" w:rsidSect="00AF3911">
      <w:headerReference w:type="default" r:id="rId9"/>
      <w:footerReference w:type="even" r:id="rId10"/>
      <w:footerReference w:type="default" r:id="rId11"/>
      <w:pgSz w:w="12240" w:h="15840" w:code="1"/>
      <w:pgMar w:top="1440" w:right="1440" w:bottom="1440" w:left="144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9D7" w:rsidRDefault="008D79D7">
      <w:r>
        <w:separator/>
      </w:r>
    </w:p>
    <w:p w:rsidR="008D79D7" w:rsidRDefault="008D79D7"/>
  </w:endnote>
  <w:endnote w:type="continuationSeparator" w:id="0">
    <w:p w:rsidR="008D79D7" w:rsidRDefault="008D79D7">
      <w:r>
        <w:continuationSeparator/>
      </w:r>
    </w:p>
    <w:p w:rsidR="008D79D7" w:rsidRDefault="008D79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MM_485 SB 585 NO 11 OP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0F" w:rsidRDefault="0038510F" w:rsidP="0022452D">
    <w:pPr>
      <w:pStyle w:val="Footer"/>
      <w:rPr>
        <w:lang w:val="es-MX"/>
      </w:rPr>
    </w:pPr>
    <w:r w:rsidRPr="003C310E">
      <w:rPr>
        <w:rStyle w:val="FooterPageNumberChar"/>
      </w:rPr>
      <w:fldChar w:fldCharType="begin"/>
    </w:r>
    <w:r w:rsidRPr="0014605F">
      <w:rPr>
        <w:rStyle w:val="FooterPageNumberChar"/>
        <w:lang w:val="es-MX"/>
      </w:rPr>
      <w:instrText xml:space="preserve"> PAGE </w:instrText>
    </w:r>
    <w:r w:rsidRPr="003C310E">
      <w:rPr>
        <w:rStyle w:val="FooterPageNumberChar"/>
      </w:rPr>
      <w:fldChar w:fldCharType="separate"/>
    </w:r>
    <w:r w:rsidR="00B665AB">
      <w:rPr>
        <w:rStyle w:val="FooterPageNumberChar"/>
        <w:noProof/>
        <w:lang w:val="es-MX"/>
      </w:rPr>
      <w:t>2</w:t>
    </w:r>
    <w:r w:rsidRPr="003C310E">
      <w:rPr>
        <w:rStyle w:val="FooterPageNumberChar"/>
      </w:rPr>
      <w:fldChar w:fldCharType="end"/>
    </w:r>
    <w:r w:rsidRPr="0014605F">
      <w:rPr>
        <w:rStyle w:val="FooterPageNumberChar"/>
        <w:lang w:val="es-MX"/>
      </w:rPr>
      <w:tab/>
    </w:r>
    <w:r w:rsidR="004C7318">
      <w:rPr>
        <w:lang w:val="es-MX"/>
      </w:rPr>
      <w:t>Reglamento para el Visitante</w:t>
    </w:r>
    <w:r>
      <w:rPr>
        <w:lang w:val="es-MX"/>
      </w:rPr>
      <w:t xml:space="preserve"> [Nombre de la empresa ecoturística]</w:t>
    </w:r>
  </w:p>
  <w:p w:rsidR="00883B53" w:rsidRPr="0014605F" w:rsidRDefault="00883B53" w:rsidP="0022452D">
    <w:pPr>
      <w:pStyle w:val="Footer"/>
      <w:rPr>
        <w:lang w:val="es-MX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B53" w:rsidRPr="00883B53" w:rsidRDefault="00883B53">
    <w:pPr>
      <w:pStyle w:val="Footer"/>
      <w:rPr>
        <w:rStyle w:val="FooterPageNumberChar"/>
        <w:lang w:val="es-MX"/>
      </w:rPr>
    </w:pPr>
    <w:r>
      <w:rPr>
        <w:lang w:val="es-MX"/>
      </w:rPr>
      <w:t>Reglamento para el Visitante</w:t>
    </w:r>
    <w:r>
      <w:rPr>
        <w:lang w:val="es-MX"/>
      </w:rPr>
      <w:t xml:space="preserve"> [Nombre de la empresa ecoturística]</w:t>
    </w:r>
    <w:r w:rsidRPr="003E23B7">
      <w:rPr>
        <w:lang w:val="es-MX"/>
      </w:rPr>
      <w:tab/>
    </w:r>
    <w:r w:rsidRPr="003C310E">
      <w:rPr>
        <w:rStyle w:val="FooterPageNumberChar"/>
      </w:rPr>
      <w:fldChar w:fldCharType="begin"/>
    </w:r>
    <w:r w:rsidRPr="003E23B7">
      <w:rPr>
        <w:rStyle w:val="FooterPageNumberChar"/>
        <w:lang w:val="es-MX"/>
      </w:rPr>
      <w:instrText xml:space="preserve"> PAGE </w:instrText>
    </w:r>
    <w:r w:rsidRPr="003C310E">
      <w:rPr>
        <w:rStyle w:val="FooterPageNumberChar"/>
      </w:rPr>
      <w:fldChar w:fldCharType="separate"/>
    </w:r>
    <w:r w:rsidR="00B665AB">
      <w:rPr>
        <w:rStyle w:val="FooterPageNumberChar"/>
        <w:noProof/>
        <w:lang w:val="es-MX"/>
      </w:rPr>
      <w:t>3</w:t>
    </w:r>
    <w:r w:rsidRPr="003C310E">
      <w:rPr>
        <w:rStyle w:val="FooterPageNumberChar"/>
      </w:rPr>
      <w:fldChar w:fldCharType="end"/>
    </w:r>
  </w:p>
  <w:p w:rsidR="00883B53" w:rsidRPr="00883B53" w:rsidRDefault="00883B53">
    <w:pPr>
      <w:pStyle w:val="Footer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9D7" w:rsidRDefault="008D79D7">
      <w:r>
        <w:separator/>
      </w:r>
    </w:p>
  </w:footnote>
  <w:footnote w:type="continuationSeparator" w:id="0">
    <w:p w:rsidR="008D79D7" w:rsidRDefault="008D79D7">
      <w:r>
        <w:continuationSeparator/>
      </w:r>
    </w:p>
    <w:p w:rsidR="008D79D7" w:rsidRDefault="008D79D7"/>
  </w:footnote>
  <w:footnote w:id="1">
    <w:p w:rsidR="00303A40" w:rsidRPr="00303A40" w:rsidRDefault="00303A40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303A40">
        <w:rPr>
          <w:lang w:val="es-MX"/>
        </w:rPr>
        <w:t xml:space="preserve"> </w:t>
      </w:r>
      <w:r>
        <w:rPr>
          <w:lang w:val="es-MX"/>
        </w:rPr>
        <w:t>Agradecemos la colaboración de Ecoturismo Genuino SC en la elaboración de este reglamento.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B53" w:rsidRDefault="00883B53">
    <w:pPr>
      <w:pStyle w:val="Header"/>
    </w:pPr>
    <w:r>
      <w:rPr>
        <w:noProof/>
        <w:lang w:val="es-MX" w:eastAsia="es-MX"/>
      </w:rPr>
      <w:drawing>
        <wp:inline distT="0" distB="0" distL="0" distR="0" wp14:anchorId="7BA3C633" wp14:editId="54F783D1">
          <wp:extent cx="694690" cy="175260"/>
          <wp:effectExtent l="0" t="0" r="0" b="0"/>
          <wp:docPr id="12" name="Imagen 1" descr="dai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i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5D4"/>
    <w:multiLevelType w:val="hybridMultilevel"/>
    <w:tmpl w:val="0530614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B34E59"/>
    <w:multiLevelType w:val="hybridMultilevel"/>
    <w:tmpl w:val="DAEABB98"/>
    <w:lvl w:ilvl="0" w:tplc="551A42F4">
      <w:start w:val="3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217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4D18D9"/>
    <w:multiLevelType w:val="hybridMultilevel"/>
    <w:tmpl w:val="E0525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15EE6"/>
    <w:multiLevelType w:val="hybridMultilevel"/>
    <w:tmpl w:val="63985068"/>
    <w:lvl w:ilvl="0" w:tplc="AF3864D0">
      <w:start w:val="1"/>
      <w:numFmt w:val="bullet"/>
      <w:pStyle w:val="TextBox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cs="Times New Roman" w:hint="default"/>
        <w:b w:val="0"/>
        <w:i w:val="0"/>
        <w:color w:val="2B5A85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C67B76"/>
    <w:multiLevelType w:val="hybridMultilevel"/>
    <w:tmpl w:val="67407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E2097"/>
    <w:multiLevelType w:val="hybridMultilevel"/>
    <w:tmpl w:val="0EDA18BE"/>
    <w:lvl w:ilvl="0" w:tplc="551A42F4">
      <w:start w:val="3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B4877"/>
    <w:multiLevelType w:val="singleLevel"/>
    <w:tmpl w:val="7746595E"/>
    <w:lvl w:ilvl="0">
      <w:start w:val="1"/>
      <w:numFmt w:val="bullet"/>
      <w:pStyle w:val="SquareBullets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Times New Roman" w:hint="default"/>
        <w:b w:val="0"/>
        <w:i w:val="0"/>
        <w:sz w:val="24"/>
        <w:szCs w:val="24"/>
      </w:rPr>
    </w:lvl>
  </w:abstractNum>
  <w:abstractNum w:abstractNumId="8">
    <w:nsid w:val="22204DBB"/>
    <w:multiLevelType w:val="hybridMultilevel"/>
    <w:tmpl w:val="83AAB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26686"/>
    <w:multiLevelType w:val="hybridMultilevel"/>
    <w:tmpl w:val="DAFEC438"/>
    <w:lvl w:ilvl="0" w:tplc="627827C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2E1D53"/>
    <w:multiLevelType w:val="hybridMultilevel"/>
    <w:tmpl w:val="6078771E"/>
    <w:lvl w:ilvl="0" w:tplc="551A42F4">
      <w:start w:val="3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E38CD"/>
    <w:multiLevelType w:val="hybridMultilevel"/>
    <w:tmpl w:val="30324D1E"/>
    <w:lvl w:ilvl="0" w:tplc="93F4A1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483907"/>
    <w:multiLevelType w:val="hybridMultilevel"/>
    <w:tmpl w:val="E2A2E324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1D2A33"/>
    <w:multiLevelType w:val="hybridMultilevel"/>
    <w:tmpl w:val="25F48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A3856"/>
    <w:multiLevelType w:val="hybridMultilevel"/>
    <w:tmpl w:val="E0BC255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E40636"/>
    <w:multiLevelType w:val="hybridMultilevel"/>
    <w:tmpl w:val="0818D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2181C"/>
    <w:multiLevelType w:val="hybridMultilevel"/>
    <w:tmpl w:val="44BAE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5A77A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A75FA3"/>
    <w:multiLevelType w:val="hybridMultilevel"/>
    <w:tmpl w:val="ABEAA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2B4004"/>
    <w:multiLevelType w:val="hybridMultilevel"/>
    <w:tmpl w:val="482C2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C0AE0"/>
    <w:multiLevelType w:val="hybridMultilevel"/>
    <w:tmpl w:val="C6C2A14C"/>
    <w:lvl w:ilvl="0" w:tplc="551A42F4">
      <w:start w:val="3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9053F"/>
    <w:multiLevelType w:val="hybridMultilevel"/>
    <w:tmpl w:val="CA804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D72A8A"/>
    <w:multiLevelType w:val="hybridMultilevel"/>
    <w:tmpl w:val="4320987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B3F4CE0"/>
    <w:multiLevelType w:val="hybridMultilevel"/>
    <w:tmpl w:val="06345CEE"/>
    <w:lvl w:ilvl="0" w:tplc="551A42F4">
      <w:start w:val="3"/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C332D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5E94DDD"/>
    <w:multiLevelType w:val="hybridMultilevel"/>
    <w:tmpl w:val="9DF40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7"/>
  </w:num>
  <w:num w:numId="5">
    <w:abstractNumId w:val="4"/>
  </w:num>
  <w:num w:numId="6">
    <w:abstractNumId w:val="7"/>
  </w:num>
  <w:num w:numId="7">
    <w:abstractNumId w:val="4"/>
  </w:num>
  <w:num w:numId="8">
    <w:abstractNumId w:val="4"/>
  </w:num>
  <w:num w:numId="9">
    <w:abstractNumId w:val="21"/>
  </w:num>
  <w:num w:numId="10">
    <w:abstractNumId w:val="15"/>
  </w:num>
  <w:num w:numId="11">
    <w:abstractNumId w:val="8"/>
  </w:num>
  <w:num w:numId="12">
    <w:abstractNumId w:val="17"/>
  </w:num>
  <w:num w:numId="13">
    <w:abstractNumId w:val="24"/>
  </w:num>
  <w:num w:numId="14">
    <w:abstractNumId w:val="19"/>
  </w:num>
  <w:num w:numId="15">
    <w:abstractNumId w:val="18"/>
  </w:num>
  <w:num w:numId="16">
    <w:abstractNumId w:val="12"/>
  </w:num>
  <w:num w:numId="17">
    <w:abstractNumId w:val="3"/>
  </w:num>
  <w:num w:numId="18">
    <w:abstractNumId w:val="13"/>
  </w:num>
  <w:num w:numId="19">
    <w:abstractNumId w:val="5"/>
  </w:num>
  <w:num w:numId="20">
    <w:abstractNumId w:val="2"/>
  </w:num>
  <w:num w:numId="21">
    <w:abstractNumId w:val="11"/>
  </w:num>
  <w:num w:numId="22">
    <w:abstractNumId w:val="25"/>
  </w:num>
  <w:num w:numId="23">
    <w:abstractNumId w:val="6"/>
  </w:num>
  <w:num w:numId="24">
    <w:abstractNumId w:val="23"/>
  </w:num>
  <w:num w:numId="25">
    <w:abstractNumId w:val="1"/>
  </w:num>
  <w:num w:numId="26">
    <w:abstractNumId w:val="10"/>
  </w:num>
  <w:num w:numId="27">
    <w:abstractNumId w:val="20"/>
  </w:num>
  <w:num w:numId="28">
    <w:abstractNumId w:val="16"/>
  </w:num>
  <w:num w:numId="29">
    <w:abstractNumId w:val="22"/>
  </w:num>
  <w:num w:numId="30">
    <w:abstractNumId w:val="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2cea6,#e6cdb4,#6c471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A9"/>
    <w:rsid w:val="000135F9"/>
    <w:rsid w:val="00015B38"/>
    <w:rsid w:val="00026011"/>
    <w:rsid w:val="0003033A"/>
    <w:rsid w:val="0004285F"/>
    <w:rsid w:val="00051BA2"/>
    <w:rsid w:val="0006234D"/>
    <w:rsid w:val="00074BF3"/>
    <w:rsid w:val="000865E2"/>
    <w:rsid w:val="00091334"/>
    <w:rsid w:val="00097D6E"/>
    <w:rsid w:val="000D0D02"/>
    <w:rsid w:val="000D1A7E"/>
    <w:rsid w:val="000D2997"/>
    <w:rsid w:val="000D3A63"/>
    <w:rsid w:val="000D63E3"/>
    <w:rsid w:val="000E7005"/>
    <w:rsid w:val="000F5C34"/>
    <w:rsid w:val="000F5DEC"/>
    <w:rsid w:val="00101478"/>
    <w:rsid w:val="001039AE"/>
    <w:rsid w:val="00107A5F"/>
    <w:rsid w:val="001120D5"/>
    <w:rsid w:val="00137348"/>
    <w:rsid w:val="00143A7B"/>
    <w:rsid w:val="0014445A"/>
    <w:rsid w:val="0014605F"/>
    <w:rsid w:val="00160FA1"/>
    <w:rsid w:val="001629DC"/>
    <w:rsid w:val="00167717"/>
    <w:rsid w:val="0017149F"/>
    <w:rsid w:val="00193451"/>
    <w:rsid w:val="0019391F"/>
    <w:rsid w:val="001A3EE7"/>
    <w:rsid w:val="001A4F85"/>
    <w:rsid w:val="001A73EB"/>
    <w:rsid w:val="001B5420"/>
    <w:rsid w:val="001B7F08"/>
    <w:rsid w:val="001C6FEA"/>
    <w:rsid w:val="001D125F"/>
    <w:rsid w:val="001E0C94"/>
    <w:rsid w:val="001F2021"/>
    <w:rsid w:val="00203D7F"/>
    <w:rsid w:val="00204981"/>
    <w:rsid w:val="00206443"/>
    <w:rsid w:val="00213E7E"/>
    <w:rsid w:val="00221791"/>
    <w:rsid w:val="00223A01"/>
    <w:rsid w:val="0022452D"/>
    <w:rsid w:val="002301DB"/>
    <w:rsid w:val="00232D92"/>
    <w:rsid w:val="00235A84"/>
    <w:rsid w:val="00244933"/>
    <w:rsid w:val="002578A0"/>
    <w:rsid w:val="00263E29"/>
    <w:rsid w:val="00265A35"/>
    <w:rsid w:val="00280EB4"/>
    <w:rsid w:val="0029329D"/>
    <w:rsid w:val="002B1D74"/>
    <w:rsid w:val="002B57ED"/>
    <w:rsid w:val="002C3604"/>
    <w:rsid w:val="002D5028"/>
    <w:rsid w:val="002D56D0"/>
    <w:rsid w:val="002E353D"/>
    <w:rsid w:val="002E4BF9"/>
    <w:rsid w:val="00303A40"/>
    <w:rsid w:val="003075F4"/>
    <w:rsid w:val="003132DD"/>
    <w:rsid w:val="003136B0"/>
    <w:rsid w:val="00325459"/>
    <w:rsid w:val="00327ABC"/>
    <w:rsid w:val="00327C65"/>
    <w:rsid w:val="0033612A"/>
    <w:rsid w:val="003414CA"/>
    <w:rsid w:val="0034511D"/>
    <w:rsid w:val="00354FAE"/>
    <w:rsid w:val="00366A1F"/>
    <w:rsid w:val="00380AD3"/>
    <w:rsid w:val="0038510F"/>
    <w:rsid w:val="003912A0"/>
    <w:rsid w:val="003A31FD"/>
    <w:rsid w:val="003A714F"/>
    <w:rsid w:val="003C10E9"/>
    <w:rsid w:val="003C310E"/>
    <w:rsid w:val="003C33FF"/>
    <w:rsid w:val="003C4334"/>
    <w:rsid w:val="003C43BD"/>
    <w:rsid w:val="003C783A"/>
    <w:rsid w:val="003D3486"/>
    <w:rsid w:val="003E23B7"/>
    <w:rsid w:val="003E28E2"/>
    <w:rsid w:val="003E2D0C"/>
    <w:rsid w:val="003E382D"/>
    <w:rsid w:val="003F0FC0"/>
    <w:rsid w:val="00403DB6"/>
    <w:rsid w:val="00410C8D"/>
    <w:rsid w:val="00413E7F"/>
    <w:rsid w:val="00431470"/>
    <w:rsid w:val="00431521"/>
    <w:rsid w:val="00433734"/>
    <w:rsid w:val="00442176"/>
    <w:rsid w:val="004424BF"/>
    <w:rsid w:val="004458AF"/>
    <w:rsid w:val="0044764D"/>
    <w:rsid w:val="004508C8"/>
    <w:rsid w:val="004573E8"/>
    <w:rsid w:val="00462473"/>
    <w:rsid w:val="00471FC6"/>
    <w:rsid w:val="00473637"/>
    <w:rsid w:val="00474CFA"/>
    <w:rsid w:val="00483206"/>
    <w:rsid w:val="00491EAB"/>
    <w:rsid w:val="004927FC"/>
    <w:rsid w:val="004A6008"/>
    <w:rsid w:val="004B1442"/>
    <w:rsid w:val="004B6206"/>
    <w:rsid w:val="004C4F3F"/>
    <w:rsid w:val="004C7318"/>
    <w:rsid w:val="004C7730"/>
    <w:rsid w:val="004D0E91"/>
    <w:rsid w:val="004D0E95"/>
    <w:rsid w:val="004D7C43"/>
    <w:rsid w:val="004E65BF"/>
    <w:rsid w:val="004E6902"/>
    <w:rsid w:val="004F3500"/>
    <w:rsid w:val="00517B23"/>
    <w:rsid w:val="00524F4F"/>
    <w:rsid w:val="0053204D"/>
    <w:rsid w:val="00532988"/>
    <w:rsid w:val="00536945"/>
    <w:rsid w:val="005505F2"/>
    <w:rsid w:val="005528AB"/>
    <w:rsid w:val="00571634"/>
    <w:rsid w:val="0057686C"/>
    <w:rsid w:val="0058226F"/>
    <w:rsid w:val="00590A04"/>
    <w:rsid w:val="00593DE7"/>
    <w:rsid w:val="0059729A"/>
    <w:rsid w:val="005A29BD"/>
    <w:rsid w:val="005A7687"/>
    <w:rsid w:val="005C7F8A"/>
    <w:rsid w:val="005D0D7B"/>
    <w:rsid w:val="005E06BA"/>
    <w:rsid w:val="005E275C"/>
    <w:rsid w:val="00604D4D"/>
    <w:rsid w:val="00605CD0"/>
    <w:rsid w:val="00612349"/>
    <w:rsid w:val="00614C95"/>
    <w:rsid w:val="006417BE"/>
    <w:rsid w:val="00645A4C"/>
    <w:rsid w:val="00651C78"/>
    <w:rsid w:val="006542FC"/>
    <w:rsid w:val="00657BA9"/>
    <w:rsid w:val="0066270E"/>
    <w:rsid w:val="006645CF"/>
    <w:rsid w:val="006666B5"/>
    <w:rsid w:val="0066754C"/>
    <w:rsid w:val="0067142C"/>
    <w:rsid w:val="006749D5"/>
    <w:rsid w:val="00674A2F"/>
    <w:rsid w:val="00682FF5"/>
    <w:rsid w:val="00685A9F"/>
    <w:rsid w:val="00691ECE"/>
    <w:rsid w:val="006B2CF9"/>
    <w:rsid w:val="006B7F1D"/>
    <w:rsid w:val="006C6828"/>
    <w:rsid w:val="006D667D"/>
    <w:rsid w:val="006E4D42"/>
    <w:rsid w:val="006F288B"/>
    <w:rsid w:val="006F3BCB"/>
    <w:rsid w:val="0071086B"/>
    <w:rsid w:val="00716FE2"/>
    <w:rsid w:val="00724D0C"/>
    <w:rsid w:val="007350E9"/>
    <w:rsid w:val="007361A4"/>
    <w:rsid w:val="007378CC"/>
    <w:rsid w:val="00737D8B"/>
    <w:rsid w:val="00737FFD"/>
    <w:rsid w:val="007456FD"/>
    <w:rsid w:val="00750A91"/>
    <w:rsid w:val="00767673"/>
    <w:rsid w:val="00774CEC"/>
    <w:rsid w:val="007A1F28"/>
    <w:rsid w:val="007A2A3A"/>
    <w:rsid w:val="007A2F78"/>
    <w:rsid w:val="007A5DFD"/>
    <w:rsid w:val="007C5518"/>
    <w:rsid w:val="007C5F09"/>
    <w:rsid w:val="007C75E0"/>
    <w:rsid w:val="007D5F1F"/>
    <w:rsid w:val="007E351B"/>
    <w:rsid w:val="007E6F26"/>
    <w:rsid w:val="00801EEC"/>
    <w:rsid w:val="00813023"/>
    <w:rsid w:val="0081620E"/>
    <w:rsid w:val="00826D94"/>
    <w:rsid w:val="00833CB7"/>
    <w:rsid w:val="008414FC"/>
    <w:rsid w:val="00855098"/>
    <w:rsid w:val="00864BE4"/>
    <w:rsid w:val="0086615D"/>
    <w:rsid w:val="0086690C"/>
    <w:rsid w:val="00873928"/>
    <w:rsid w:val="00877A93"/>
    <w:rsid w:val="0088026B"/>
    <w:rsid w:val="00883B07"/>
    <w:rsid w:val="00883B53"/>
    <w:rsid w:val="00883EB5"/>
    <w:rsid w:val="00897A47"/>
    <w:rsid w:val="008B061D"/>
    <w:rsid w:val="008B328D"/>
    <w:rsid w:val="008B3F2B"/>
    <w:rsid w:val="008C090B"/>
    <w:rsid w:val="008C139E"/>
    <w:rsid w:val="008C2274"/>
    <w:rsid w:val="008D059E"/>
    <w:rsid w:val="008D5153"/>
    <w:rsid w:val="008D79D7"/>
    <w:rsid w:val="008E1B33"/>
    <w:rsid w:val="008F170B"/>
    <w:rsid w:val="008F51E9"/>
    <w:rsid w:val="008F62B9"/>
    <w:rsid w:val="008F7F67"/>
    <w:rsid w:val="00913DAC"/>
    <w:rsid w:val="00921F4C"/>
    <w:rsid w:val="009254FA"/>
    <w:rsid w:val="00930A2F"/>
    <w:rsid w:val="00955505"/>
    <w:rsid w:val="00960D6C"/>
    <w:rsid w:val="0096245C"/>
    <w:rsid w:val="00963FA5"/>
    <w:rsid w:val="0096542C"/>
    <w:rsid w:val="00965D31"/>
    <w:rsid w:val="00974C4D"/>
    <w:rsid w:val="00977B34"/>
    <w:rsid w:val="00977FA3"/>
    <w:rsid w:val="0099311E"/>
    <w:rsid w:val="009A11E3"/>
    <w:rsid w:val="009A5753"/>
    <w:rsid w:val="009A5AB5"/>
    <w:rsid w:val="009B7158"/>
    <w:rsid w:val="009B7511"/>
    <w:rsid w:val="009B79DC"/>
    <w:rsid w:val="009C02C1"/>
    <w:rsid w:val="009C0A9C"/>
    <w:rsid w:val="009C1C3D"/>
    <w:rsid w:val="009C3C0E"/>
    <w:rsid w:val="009D3833"/>
    <w:rsid w:val="009F0040"/>
    <w:rsid w:val="009F269A"/>
    <w:rsid w:val="00A13459"/>
    <w:rsid w:val="00A23435"/>
    <w:rsid w:val="00A24137"/>
    <w:rsid w:val="00A26BC5"/>
    <w:rsid w:val="00A27BAA"/>
    <w:rsid w:val="00A42DE6"/>
    <w:rsid w:val="00A546BD"/>
    <w:rsid w:val="00A55AD8"/>
    <w:rsid w:val="00A61DDD"/>
    <w:rsid w:val="00A62193"/>
    <w:rsid w:val="00A64F96"/>
    <w:rsid w:val="00A713E4"/>
    <w:rsid w:val="00A76044"/>
    <w:rsid w:val="00A81EDA"/>
    <w:rsid w:val="00A84A2E"/>
    <w:rsid w:val="00A86AA2"/>
    <w:rsid w:val="00AA0415"/>
    <w:rsid w:val="00AA54D1"/>
    <w:rsid w:val="00AA5748"/>
    <w:rsid w:val="00AA670C"/>
    <w:rsid w:val="00AB34A6"/>
    <w:rsid w:val="00AB4D27"/>
    <w:rsid w:val="00AD0CFB"/>
    <w:rsid w:val="00AD20A8"/>
    <w:rsid w:val="00AD771B"/>
    <w:rsid w:val="00AE2916"/>
    <w:rsid w:val="00AE54EC"/>
    <w:rsid w:val="00AE629E"/>
    <w:rsid w:val="00AE69CD"/>
    <w:rsid w:val="00AF2BE1"/>
    <w:rsid w:val="00AF3911"/>
    <w:rsid w:val="00AF4CA3"/>
    <w:rsid w:val="00AF531F"/>
    <w:rsid w:val="00B05C7F"/>
    <w:rsid w:val="00B23DC9"/>
    <w:rsid w:val="00B244B3"/>
    <w:rsid w:val="00B26DE3"/>
    <w:rsid w:val="00B31BDE"/>
    <w:rsid w:val="00B343D1"/>
    <w:rsid w:val="00B35F90"/>
    <w:rsid w:val="00B4460E"/>
    <w:rsid w:val="00B45342"/>
    <w:rsid w:val="00B45CD6"/>
    <w:rsid w:val="00B45FB0"/>
    <w:rsid w:val="00B51020"/>
    <w:rsid w:val="00B63329"/>
    <w:rsid w:val="00B64A80"/>
    <w:rsid w:val="00B64C80"/>
    <w:rsid w:val="00B65835"/>
    <w:rsid w:val="00B665AB"/>
    <w:rsid w:val="00B81C97"/>
    <w:rsid w:val="00B91ABB"/>
    <w:rsid w:val="00BA2DED"/>
    <w:rsid w:val="00BA63FC"/>
    <w:rsid w:val="00BC355E"/>
    <w:rsid w:val="00BD0729"/>
    <w:rsid w:val="00BD0884"/>
    <w:rsid w:val="00BD34D3"/>
    <w:rsid w:val="00BD7CF8"/>
    <w:rsid w:val="00BF064B"/>
    <w:rsid w:val="00BF7532"/>
    <w:rsid w:val="00C05AFD"/>
    <w:rsid w:val="00C24763"/>
    <w:rsid w:val="00C24CB7"/>
    <w:rsid w:val="00C25564"/>
    <w:rsid w:val="00C26202"/>
    <w:rsid w:val="00C365D2"/>
    <w:rsid w:val="00C47427"/>
    <w:rsid w:val="00C57592"/>
    <w:rsid w:val="00C65696"/>
    <w:rsid w:val="00C70DA1"/>
    <w:rsid w:val="00C84895"/>
    <w:rsid w:val="00C9053C"/>
    <w:rsid w:val="00C94A6A"/>
    <w:rsid w:val="00C96850"/>
    <w:rsid w:val="00C96E0A"/>
    <w:rsid w:val="00CA38DF"/>
    <w:rsid w:val="00CD28DB"/>
    <w:rsid w:val="00CD3150"/>
    <w:rsid w:val="00CD76F3"/>
    <w:rsid w:val="00CD77DD"/>
    <w:rsid w:val="00CE0B78"/>
    <w:rsid w:val="00CE6212"/>
    <w:rsid w:val="00CF2F3B"/>
    <w:rsid w:val="00D06466"/>
    <w:rsid w:val="00D10534"/>
    <w:rsid w:val="00D122C9"/>
    <w:rsid w:val="00D27750"/>
    <w:rsid w:val="00D42221"/>
    <w:rsid w:val="00D4234B"/>
    <w:rsid w:val="00D5102F"/>
    <w:rsid w:val="00D579E4"/>
    <w:rsid w:val="00D7624E"/>
    <w:rsid w:val="00D903F1"/>
    <w:rsid w:val="00D941C2"/>
    <w:rsid w:val="00D94425"/>
    <w:rsid w:val="00DA074B"/>
    <w:rsid w:val="00DB5A02"/>
    <w:rsid w:val="00DC1FE7"/>
    <w:rsid w:val="00DC3585"/>
    <w:rsid w:val="00DC4FDD"/>
    <w:rsid w:val="00DC5DFC"/>
    <w:rsid w:val="00DD089C"/>
    <w:rsid w:val="00DE2E00"/>
    <w:rsid w:val="00DE380A"/>
    <w:rsid w:val="00DE3B3F"/>
    <w:rsid w:val="00DE7BFA"/>
    <w:rsid w:val="00E02CA1"/>
    <w:rsid w:val="00E045D1"/>
    <w:rsid w:val="00E04F29"/>
    <w:rsid w:val="00E052C6"/>
    <w:rsid w:val="00E103F6"/>
    <w:rsid w:val="00E15CFE"/>
    <w:rsid w:val="00E21D0A"/>
    <w:rsid w:val="00E2341E"/>
    <w:rsid w:val="00E30385"/>
    <w:rsid w:val="00E31C44"/>
    <w:rsid w:val="00E3450D"/>
    <w:rsid w:val="00E60FE3"/>
    <w:rsid w:val="00E64DE8"/>
    <w:rsid w:val="00E65A4D"/>
    <w:rsid w:val="00E67ADC"/>
    <w:rsid w:val="00E67C7E"/>
    <w:rsid w:val="00E70422"/>
    <w:rsid w:val="00E7501E"/>
    <w:rsid w:val="00E82D83"/>
    <w:rsid w:val="00EB2952"/>
    <w:rsid w:val="00EB6A16"/>
    <w:rsid w:val="00ED4EDB"/>
    <w:rsid w:val="00EE5CAF"/>
    <w:rsid w:val="00EF0030"/>
    <w:rsid w:val="00EF7BB4"/>
    <w:rsid w:val="00F041EF"/>
    <w:rsid w:val="00F07269"/>
    <w:rsid w:val="00F142DF"/>
    <w:rsid w:val="00F20E48"/>
    <w:rsid w:val="00F22641"/>
    <w:rsid w:val="00F22F73"/>
    <w:rsid w:val="00F24D00"/>
    <w:rsid w:val="00F25C29"/>
    <w:rsid w:val="00F2605C"/>
    <w:rsid w:val="00F40932"/>
    <w:rsid w:val="00F468BE"/>
    <w:rsid w:val="00F471AB"/>
    <w:rsid w:val="00F52978"/>
    <w:rsid w:val="00F660FE"/>
    <w:rsid w:val="00FA2F36"/>
    <w:rsid w:val="00FA40F8"/>
    <w:rsid w:val="00FA5B24"/>
    <w:rsid w:val="00FC6857"/>
    <w:rsid w:val="00FE2E37"/>
    <w:rsid w:val="00FE366E"/>
    <w:rsid w:val="00F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2cea6,#e6cdb4,#6c471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qFormat="1"/>
    <w:lsdException w:name="caption" w:semiHidden="1" w:unhideWhenUsed="1" w:qFormat="1"/>
    <w:lsdException w:name="table of figures" w:uiPriority="99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86B"/>
    <w:pPr>
      <w:spacing w:after="160"/>
    </w:pPr>
    <w:rPr>
      <w:sz w:val="24"/>
      <w:lang w:val="en-US" w:eastAsia="en-US"/>
    </w:rPr>
  </w:style>
  <w:style w:type="paragraph" w:styleId="Heading1">
    <w:name w:val="heading 1"/>
    <w:basedOn w:val="Normal"/>
    <w:next w:val="Normaldespusdettulo"/>
    <w:qFormat/>
    <w:rsid w:val="0071086B"/>
    <w:pPr>
      <w:keepNext/>
      <w:spacing w:after="240"/>
      <w:outlineLvl w:val="0"/>
    </w:pPr>
    <w:rPr>
      <w:rFonts w:ascii="HelveticaNeueLT Std" w:hAnsi="HelveticaNeueLT Std"/>
      <w:color w:val="2B5085"/>
      <w:kern w:val="28"/>
      <w:sz w:val="40"/>
      <w:szCs w:val="40"/>
    </w:rPr>
  </w:style>
  <w:style w:type="paragraph" w:styleId="Heading2">
    <w:name w:val="heading 2"/>
    <w:basedOn w:val="Normal"/>
    <w:next w:val="Normaldespusdettulo"/>
    <w:qFormat/>
    <w:rsid w:val="0071086B"/>
    <w:pPr>
      <w:keepNext/>
      <w:spacing w:before="240" w:after="240"/>
      <w:outlineLvl w:val="1"/>
    </w:pPr>
    <w:rPr>
      <w:rFonts w:ascii="HelveticaNeueLT Std" w:hAnsi="HelveticaNeueLT Std"/>
      <w:caps/>
      <w:color w:val="2B5A85"/>
      <w:sz w:val="26"/>
      <w:szCs w:val="26"/>
    </w:rPr>
  </w:style>
  <w:style w:type="paragraph" w:styleId="Heading3">
    <w:name w:val="heading 3"/>
    <w:basedOn w:val="Normal"/>
    <w:next w:val="Normaldespusdettulo"/>
    <w:qFormat/>
    <w:rsid w:val="0071086B"/>
    <w:pPr>
      <w:keepNext/>
      <w:spacing w:before="80"/>
      <w:outlineLvl w:val="2"/>
    </w:pPr>
    <w:rPr>
      <w:rFonts w:ascii="HelveticaNeueLT Std" w:hAnsi="HelveticaNeueLT Std"/>
      <w:smallCaps/>
      <w:color w:val="2B5A85"/>
      <w:szCs w:val="24"/>
    </w:rPr>
  </w:style>
  <w:style w:type="paragraph" w:styleId="Heading4">
    <w:name w:val="heading 4"/>
    <w:basedOn w:val="Heading3"/>
    <w:next w:val="Normaldespusdettulo"/>
    <w:qFormat/>
    <w:rsid w:val="0071086B"/>
    <w:pPr>
      <w:spacing w:after="120"/>
      <w:outlineLvl w:val="3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1086B"/>
    <w:pPr>
      <w:tabs>
        <w:tab w:val="right" w:pos="9270"/>
      </w:tabs>
      <w:spacing w:before="60" w:after="0"/>
      <w:ind w:left="86"/>
    </w:pPr>
    <w:rPr>
      <w:rFonts w:ascii="HelveticaNeueLT Std" w:hAnsi="HelveticaNeueLT Std"/>
      <w:color w:val="2B5A85"/>
      <w:spacing w:val="9"/>
      <w:sz w:val="16"/>
      <w:szCs w:val="16"/>
    </w:rPr>
  </w:style>
  <w:style w:type="paragraph" w:styleId="FootnoteText">
    <w:name w:val="footnote text"/>
    <w:basedOn w:val="Normal"/>
    <w:qFormat/>
    <w:rsid w:val="0071086B"/>
    <w:pPr>
      <w:spacing w:after="80"/>
      <w:ind w:left="216" w:hanging="216"/>
    </w:pPr>
    <w:rPr>
      <w:rFonts w:ascii="HelveticaNeueLT Std" w:hAnsi="HelveticaNeueLT Std"/>
      <w:sz w:val="16"/>
    </w:rPr>
  </w:style>
  <w:style w:type="paragraph" w:customStyle="1" w:styleId="CoverTitle">
    <w:name w:val="Cover Title"/>
    <w:basedOn w:val="Normal"/>
    <w:rsid w:val="0071086B"/>
    <w:pPr>
      <w:spacing w:after="600" w:line="720" w:lineRule="exact"/>
    </w:pPr>
    <w:rPr>
      <w:rFonts w:ascii="HelveticaNeueLT Std" w:hAnsi="HelveticaNeueLT Std" w:cs="Arial"/>
      <w:color w:val="2B5A85"/>
      <w:sz w:val="60"/>
      <w:szCs w:val="60"/>
    </w:rPr>
  </w:style>
  <w:style w:type="paragraph" w:styleId="TableofFigures">
    <w:name w:val="table of figures"/>
    <w:aliases w:val="Table"/>
    <w:basedOn w:val="Normal"/>
    <w:next w:val="Normal"/>
    <w:uiPriority w:val="99"/>
    <w:qFormat/>
    <w:rsid w:val="00C70DA1"/>
    <w:rPr>
      <w:rFonts w:ascii="HelveticaNeueLT Std" w:hAnsi="HelveticaNeueLT Std"/>
      <w:color w:val="2B5085"/>
      <w:sz w:val="20"/>
    </w:rPr>
  </w:style>
  <w:style w:type="paragraph" w:styleId="TOC1">
    <w:name w:val="toc 1"/>
    <w:basedOn w:val="Heading1"/>
    <w:next w:val="Normal"/>
    <w:uiPriority w:val="39"/>
    <w:rsid w:val="0071086B"/>
    <w:pPr>
      <w:tabs>
        <w:tab w:val="right" w:pos="9360"/>
      </w:tabs>
      <w:spacing w:before="240" w:after="60"/>
    </w:pPr>
    <w:rPr>
      <w:sz w:val="28"/>
    </w:rPr>
  </w:style>
  <w:style w:type="paragraph" w:styleId="TOC2">
    <w:name w:val="toc 2"/>
    <w:basedOn w:val="Heading2"/>
    <w:next w:val="Normal"/>
    <w:uiPriority w:val="39"/>
    <w:rsid w:val="0071086B"/>
    <w:pPr>
      <w:tabs>
        <w:tab w:val="right" w:leader="dot" w:pos="9360"/>
      </w:tabs>
      <w:spacing w:before="60" w:after="60"/>
    </w:pPr>
    <w:rPr>
      <w:sz w:val="20"/>
    </w:rPr>
  </w:style>
  <w:style w:type="paragraph" w:styleId="TOC3">
    <w:name w:val="toc 3"/>
    <w:basedOn w:val="Heading3"/>
    <w:next w:val="Normal"/>
    <w:uiPriority w:val="39"/>
    <w:rsid w:val="0071086B"/>
    <w:pPr>
      <w:tabs>
        <w:tab w:val="right" w:leader="dot" w:pos="9360"/>
      </w:tabs>
      <w:spacing w:before="60" w:after="60"/>
      <w:ind w:left="475"/>
    </w:pPr>
    <w:rPr>
      <w:smallCaps w:val="0"/>
      <w:sz w:val="20"/>
      <w:szCs w:val="22"/>
    </w:rPr>
  </w:style>
  <w:style w:type="paragraph" w:customStyle="1" w:styleId="TableHeading">
    <w:name w:val="Table Heading"/>
    <w:basedOn w:val="Normal"/>
    <w:link w:val="TableHeadingChar"/>
    <w:rsid w:val="0071086B"/>
    <w:pPr>
      <w:pBdr>
        <w:top w:val="single" w:sz="18" w:space="0" w:color="2B5A85"/>
        <w:left w:val="single" w:sz="18" w:space="0" w:color="2B5A85"/>
        <w:bottom w:val="single" w:sz="18" w:space="0" w:color="2B5A85"/>
        <w:right w:val="single" w:sz="18" w:space="0" w:color="2B5A85"/>
      </w:pBdr>
      <w:shd w:val="clear" w:color="auto" w:fill="2B5A85"/>
      <w:spacing w:after="0"/>
    </w:pPr>
    <w:rPr>
      <w:rFonts w:ascii="HelveticaNeueLT Std" w:eastAsia="MinioMM_485 SB 585 NO 11 OP" w:hAnsi="HelveticaNeueLT Std"/>
      <w:color w:val="FFFFFF"/>
      <w:sz w:val="20"/>
    </w:rPr>
  </w:style>
  <w:style w:type="paragraph" w:customStyle="1" w:styleId="TableText">
    <w:name w:val="Table Text"/>
    <w:basedOn w:val="Normal"/>
    <w:link w:val="TableTextChar"/>
    <w:rsid w:val="0071086B"/>
    <w:pPr>
      <w:spacing w:after="0"/>
    </w:pPr>
    <w:rPr>
      <w:rFonts w:ascii="HelveticaNeueLT Std" w:eastAsia="MinioMM_485 SB 585 NO 11 OP" w:hAnsi="HelveticaNeueLT Std"/>
      <w:color w:val="2B5A85"/>
      <w:sz w:val="18"/>
      <w:szCs w:val="18"/>
    </w:rPr>
  </w:style>
  <w:style w:type="paragraph" w:customStyle="1" w:styleId="TableTitle">
    <w:name w:val="Table Title"/>
    <w:basedOn w:val="Normal"/>
    <w:link w:val="TableTitleChar"/>
    <w:rsid w:val="0071086B"/>
    <w:pPr>
      <w:spacing w:before="160"/>
    </w:pPr>
    <w:rPr>
      <w:rFonts w:ascii="HelveticaNeueLT Std" w:hAnsi="HelveticaNeueLT Std"/>
      <w:b/>
      <w:caps/>
      <w:color w:val="2B5A85"/>
      <w:sz w:val="18"/>
      <w:szCs w:val="18"/>
    </w:rPr>
  </w:style>
  <w:style w:type="paragraph" w:customStyle="1" w:styleId="FigureTitle">
    <w:name w:val="Figure Title"/>
    <w:basedOn w:val="TableTitle"/>
    <w:rsid w:val="0071086B"/>
  </w:style>
  <w:style w:type="paragraph" w:styleId="Header">
    <w:name w:val="header"/>
    <w:basedOn w:val="Normal"/>
    <w:rsid w:val="0071086B"/>
    <w:pPr>
      <w:tabs>
        <w:tab w:val="center" w:pos="4320"/>
        <w:tab w:val="right" w:pos="8640"/>
      </w:tabs>
    </w:pPr>
  </w:style>
  <w:style w:type="paragraph" w:customStyle="1" w:styleId="TextBox">
    <w:name w:val="Text Box"/>
    <w:basedOn w:val="Normal"/>
    <w:link w:val="TextBoxCar"/>
    <w:rsid w:val="0071086B"/>
    <w:pPr>
      <w:framePr w:w="3600" w:hSpace="720" w:vSpace="346" w:wrap="around" w:vAnchor="text" w:hAnchor="text" w:xAlign="right" w:y="1"/>
      <w:numPr>
        <w:numId w:val="8"/>
      </w:numPr>
      <w:shd w:val="clear" w:color="auto" w:fill="EEF3F8"/>
      <w:spacing w:before="120" w:after="0"/>
    </w:pPr>
    <w:rPr>
      <w:rFonts w:ascii="HelveticaNeueLT Std" w:hAnsi="HelveticaNeueLT Std"/>
      <w:color w:val="2B5A85"/>
      <w:sz w:val="18"/>
      <w:szCs w:val="18"/>
    </w:rPr>
  </w:style>
  <w:style w:type="paragraph" w:customStyle="1" w:styleId="CoverText2">
    <w:name w:val="Cover Text 2"/>
    <w:basedOn w:val="Normal"/>
    <w:rsid w:val="0071086B"/>
    <w:pPr>
      <w:spacing w:after="400" w:line="320" w:lineRule="exact"/>
    </w:pPr>
    <w:rPr>
      <w:rFonts w:ascii="HelveticaNeueLT Std" w:hAnsi="HelveticaNeueLT Std" w:cs="Arial"/>
      <w:color w:val="2B5A85"/>
      <w:sz w:val="28"/>
      <w:szCs w:val="28"/>
    </w:rPr>
  </w:style>
  <w:style w:type="paragraph" w:customStyle="1" w:styleId="CoverText1">
    <w:name w:val="Cover Text 1"/>
    <w:basedOn w:val="Normal"/>
    <w:rsid w:val="0071086B"/>
    <w:pPr>
      <w:spacing w:after="0"/>
    </w:pPr>
    <w:rPr>
      <w:rFonts w:ascii="HelveticaNeueLT Std" w:hAnsi="HelveticaNeueLT Std" w:cs="Arial"/>
      <w:color w:val="2B5A85"/>
      <w:sz w:val="40"/>
      <w:szCs w:val="40"/>
    </w:rPr>
  </w:style>
  <w:style w:type="character" w:styleId="FollowedHyperlink">
    <w:name w:val="FollowedHyperlink"/>
    <w:basedOn w:val="DefaultParagraphFont"/>
    <w:rsid w:val="0071086B"/>
    <w:rPr>
      <w:color w:val="800080"/>
      <w:u w:val="single"/>
    </w:rPr>
  </w:style>
  <w:style w:type="paragraph" w:styleId="BalloonText">
    <w:name w:val="Balloon Text"/>
    <w:basedOn w:val="Normal"/>
    <w:semiHidden/>
    <w:rsid w:val="0071086B"/>
    <w:rPr>
      <w:rFonts w:ascii="Tahoma" w:hAnsi="Tahoma" w:cs="Tahoma"/>
      <w:sz w:val="16"/>
      <w:szCs w:val="16"/>
    </w:rPr>
  </w:style>
  <w:style w:type="paragraph" w:customStyle="1" w:styleId="AdvancingHumanProsperity">
    <w:name w:val="Advancing Human Prosperity"/>
    <w:basedOn w:val="Normal"/>
    <w:rsid w:val="0071086B"/>
    <w:pPr>
      <w:tabs>
        <w:tab w:val="left" w:pos="6000"/>
        <w:tab w:val="right" w:pos="8640"/>
      </w:tabs>
      <w:spacing w:before="40" w:after="0"/>
      <w:ind w:left="6005" w:hanging="2405"/>
    </w:pPr>
    <w:rPr>
      <w:rFonts w:ascii="HelveticaNeueLT Std" w:hAnsi="HelveticaNeueLT Std" w:cs="Arial"/>
      <w:color w:val="6C4713"/>
      <w:sz w:val="16"/>
      <w:szCs w:val="14"/>
    </w:rPr>
  </w:style>
  <w:style w:type="paragraph" w:customStyle="1" w:styleId="SquareBullets">
    <w:name w:val="Square Bullets"/>
    <w:basedOn w:val="Normal"/>
    <w:rsid w:val="0071086B"/>
    <w:pPr>
      <w:numPr>
        <w:numId w:val="6"/>
      </w:numPr>
    </w:pPr>
    <w:rPr>
      <w:rFonts w:eastAsia="MinioMM_485 SB 585 NO 11 OP"/>
    </w:rPr>
  </w:style>
  <w:style w:type="character" w:styleId="FootnoteReference">
    <w:name w:val="footnote reference"/>
    <w:basedOn w:val="DefaultParagraphFont"/>
    <w:semiHidden/>
    <w:rsid w:val="0071086B"/>
    <w:rPr>
      <w:vertAlign w:val="superscript"/>
    </w:rPr>
  </w:style>
  <w:style w:type="character" w:styleId="CommentReference">
    <w:name w:val="annotation reference"/>
    <w:basedOn w:val="DefaultParagraphFont"/>
    <w:semiHidden/>
    <w:rsid w:val="0071086B"/>
    <w:rPr>
      <w:sz w:val="16"/>
      <w:szCs w:val="16"/>
    </w:rPr>
  </w:style>
  <w:style w:type="paragraph" w:styleId="CommentText">
    <w:name w:val="annotation text"/>
    <w:basedOn w:val="Normal"/>
    <w:semiHidden/>
    <w:rsid w:val="00710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71086B"/>
    <w:rPr>
      <w:b/>
      <w:bCs/>
    </w:rPr>
  </w:style>
  <w:style w:type="paragraph" w:customStyle="1" w:styleId="CoverText3">
    <w:name w:val="Cover Text 3"/>
    <w:basedOn w:val="Normal"/>
    <w:rsid w:val="0071086B"/>
    <w:rPr>
      <w:rFonts w:ascii="HelveticaNeueLT Std" w:hAnsi="HelveticaNeueLT Std"/>
      <w:color w:val="2B5A85"/>
      <w:szCs w:val="24"/>
    </w:rPr>
  </w:style>
  <w:style w:type="character" w:styleId="Hyperlink">
    <w:name w:val="Hyperlink"/>
    <w:basedOn w:val="DefaultParagraphFont"/>
    <w:uiPriority w:val="99"/>
    <w:rsid w:val="0071086B"/>
    <w:rPr>
      <w:color w:val="0000FF"/>
      <w:u w:val="single"/>
    </w:rPr>
  </w:style>
  <w:style w:type="table" w:styleId="TableGrid">
    <w:name w:val="Table Grid"/>
    <w:aliases w:val="Tabla con cuadrícula DAI"/>
    <w:basedOn w:val="TableNormal"/>
    <w:rsid w:val="009F269A"/>
    <w:pPr>
      <w:spacing w:before="40" w:after="40"/>
    </w:pPr>
    <w:rPr>
      <w:rFonts w:ascii="HelveticaNeueLT Std" w:hAnsi="HelveticaNeueLT Std"/>
      <w:color w:val="2B5A85"/>
      <w:sz w:val="18"/>
      <w:szCs w:val="18"/>
      <w:lang w:val="en-US" w:eastAsia="en-US"/>
    </w:rPr>
    <w:tblPr>
      <w:tblInd w:w="0" w:type="dxa"/>
      <w:tblBorders>
        <w:top w:val="single" w:sz="18" w:space="0" w:color="2B5A85"/>
        <w:bottom w:val="single" w:sz="18" w:space="0" w:color="2B5A85"/>
        <w:insideH w:val="single" w:sz="4" w:space="0" w:color="2B5A85"/>
        <w:insideV w:val="single" w:sz="4" w:space="0" w:color="2B5A85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contextualSpacing w:val="0"/>
        <w:jc w:val="left"/>
      </w:pPr>
      <w:rPr>
        <w:rFonts w:ascii="HelveticaNeueLT Std" w:hAnsi="HelveticaNeueLT Std"/>
        <w:b/>
        <w:color w:val="FFFFFF" w:themeColor="background1"/>
        <w:spacing w:val="0"/>
        <w:w w:val="100"/>
        <w:position w:val="0"/>
        <w:sz w:val="20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B5A85"/>
      </w:tcPr>
    </w:tblStylePr>
  </w:style>
  <w:style w:type="character" w:customStyle="1" w:styleId="TableTitleChar">
    <w:name w:val="Table Title Char"/>
    <w:link w:val="TableTitle"/>
    <w:rsid w:val="003E28E2"/>
    <w:rPr>
      <w:rFonts w:ascii="HelveticaNeueLT Std" w:hAnsi="HelveticaNeueLT Std"/>
      <w:b/>
      <w:caps/>
      <w:color w:val="2B5A85"/>
      <w:sz w:val="18"/>
      <w:szCs w:val="18"/>
      <w:lang w:val="en-US" w:eastAsia="en-US"/>
    </w:rPr>
  </w:style>
  <w:style w:type="paragraph" w:customStyle="1" w:styleId="FooterPageNumber">
    <w:name w:val="Footer Page Number"/>
    <w:basedOn w:val="Footer"/>
    <w:link w:val="FooterPageNumberChar"/>
    <w:rsid w:val="0071086B"/>
    <w:rPr>
      <w:sz w:val="24"/>
      <w:szCs w:val="24"/>
    </w:rPr>
  </w:style>
  <w:style w:type="character" w:customStyle="1" w:styleId="FooterChar">
    <w:name w:val="Footer Char"/>
    <w:link w:val="Footer"/>
    <w:rsid w:val="003C310E"/>
    <w:rPr>
      <w:rFonts w:ascii="HelveticaNeueLT Std" w:hAnsi="HelveticaNeueLT Std"/>
      <w:color w:val="2B5A85"/>
      <w:spacing w:val="9"/>
      <w:sz w:val="16"/>
      <w:szCs w:val="16"/>
      <w:lang w:val="en-US" w:eastAsia="en-US"/>
    </w:rPr>
  </w:style>
  <w:style w:type="character" w:customStyle="1" w:styleId="FooterPageNumberChar">
    <w:name w:val="Footer Page Number Char"/>
    <w:link w:val="FooterPageNumber"/>
    <w:rsid w:val="003C310E"/>
    <w:rPr>
      <w:rFonts w:ascii="HelveticaNeueLT Std" w:hAnsi="HelveticaNeueLT Std"/>
      <w:color w:val="2B5A85"/>
      <w:spacing w:val="9"/>
      <w:sz w:val="24"/>
      <w:szCs w:val="24"/>
      <w:lang w:val="en-US" w:eastAsia="en-US"/>
    </w:rPr>
  </w:style>
  <w:style w:type="paragraph" w:customStyle="1" w:styleId="Contents">
    <w:name w:val="Contents"/>
    <w:basedOn w:val="Heading1"/>
    <w:rsid w:val="0071086B"/>
  </w:style>
  <w:style w:type="paragraph" w:customStyle="1" w:styleId="TablesandFigures">
    <w:name w:val="Tables and Figures"/>
    <w:basedOn w:val="Heading1"/>
    <w:rsid w:val="0071086B"/>
  </w:style>
  <w:style w:type="paragraph" w:styleId="Subtitle">
    <w:name w:val="Subtitle"/>
    <w:basedOn w:val="Normal"/>
    <w:next w:val="Normal"/>
    <w:link w:val="SubtitleChar"/>
    <w:qFormat/>
    <w:rsid w:val="003E23B7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link w:val="Subtitle"/>
    <w:rsid w:val="003E23B7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BookTitle">
    <w:name w:val="Book Title"/>
    <w:uiPriority w:val="33"/>
    <w:qFormat/>
    <w:rsid w:val="003E23B7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E23B7"/>
    <w:pPr>
      <w:ind w:left="708"/>
    </w:pPr>
  </w:style>
  <w:style w:type="character" w:styleId="Emphasis">
    <w:name w:val="Emphasis"/>
    <w:uiPriority w:val="20"/>
    <w:qFormat/>
    <w:rsid w:val="003E23B7"/>
    <w:rPr>
      <w:rFonts w:ascii="Arial" w:hAnsi="Arial"/>
      <w:i/>
      <w:iCs/>
    </w:rPr>
  </w:style>
  <w:style w:type="paragraph" w:styleId="Caption">
    <w:name w:val="caption"/>
    <w:basedOn w:val="Normal"/>
    <w:next w:val="Normal"/>
    <w:unhideWhenUsed/>
    <w:qFormat/>
    <w:rsid w:val="00AE2916"/>
    <w:pPr>
      <w:keepNext/>
    </w:pPr>
    <w:rPr>
      <w:rFonts w:ascii="Arial" w:hAnsi="Arial"/>
      <w:b/>
      <w:bCs/>
      <w:caps/>
      <w:color w:val="2B5A85"/>
      <w:sz w:val="18"/>
    </w:rPr>
  </w:style>
  <w:style w:type="paragraph" w:customStyle="1" w:styleId="StyleTextBoxLeft0Firstline0">
    <w:name w:val="Style Text Box + Left:  0&quot; First line:  0&quot;"/>
    <w:basedOn w:val="TextBox"/>
    <w:rsid w:val="0071086B"/>
    <w:pPr>
      <w:framePr w:wrap="around"/>
      <w:numPr>
        <w:numId w:val="0"/>
      </w:numPr>
      <w:shd w:val="clear" w:color="auto" w:fill="DBE5F1"/>
    </w:pPr>
    <w:rPr>
      <w:szCs w:val="20"/>
    </w:rPr>
  </w:style>
  <w:style w:type="paragraph" w:customStyle="1" w:styleId="Normaldespusdettulo">
    <w:name w:val="Normal después de título"/>
    <w:basedOn w:val="Normal"/>
    <w:next w:val="Normal"/>
    <w:link w:val="NormaldespusdettuloCar"/>
    <w:qFormat/>
    <w:rsid w:val="0014605F"/>
    <w:pPr>
      <w:keepNext/>
      <w:keepLines/>
    </w:pPr>
    <w:rPr>
      <w:rFonts w:cs="Arial"/>
      <w:lang w:val="es-MX"/>
    </w:rPr>
  </w:style>
  <w:style w:type="paragraph" w:customStyle="1" w:styleId="Textboxbody">
    <w:name w:val="Textbox body"/>
    <w:basedOn w:val="TextBox"/>
    <w:link w:val="TextboxbodyCar"/>
    <w:qFormat/>
    <w:rsid w:val="0014605F"/>
    <w:pPr>
      <w:framePr w:wrap="around"/>
      <w:numPr>
        <w:numId w:val="0"/>
      </w:numPr>
    </w:pPr>
    <w:rPr>
      <w:rFonts w:ascii="Arial" w:hAnsi="Arial" w:cs="Arial"/>
      <w:lang w:val="es-MX"/>
    </w:rPr>
  </w:style>
  <w:style w:type="character" w:customStyle="1" w:styleId="NormaldespusdettuloCar">
    <w:name w:val="Normal después de título Car"/>
    <w:basedOn w:val="DefaultParagraphFont"/>
    <w:link w:val="Normaldespusdettulo"/>
    <w:rsid w:val="0014605F"/>
    <w:rPr>
      <w:rFonts w:cs="Arial"/>
      <w:sz w:val="24"/>
      <w:lang w:eastAsia="en-US"/>
    </w:rPr>
  </w:style>
  <w:style w:type="paragraph" w:customStyle="1" w:styleId="Textboxheading">
    <w:name w:val="Textbox heading"/>
    <w:basedOn w:val="TextBox"/>
    <w:link w:val="TextboxheadingCar"/>
    <w:qFormat/>
    <w:rsid w:val="0014605F"/>
    <w:pPr>
      <w:framePr w:wrap="around"/>
      <w:numPr>
        <w:numId w:val="0"/>
      </w:numPr>
    </w:pPr>
    <w:rPr>
      <w:rFonts w:ascii="Arial" w:hAnsi="Arial" w:cs="Arial"/>
      <w:b/>
      <w:lang w:val="es-MX"/>
    </w:rPr>
  </w:style>
  <w:style w:type="character" w:customStyle="1" w:styleId="TextBoxCar">
    <w:name w:val="Text Box Car"/>
    <w:basedOn w:val="DefaultParagraphFont"/>
    <w:link w:val="TextBox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extboxbodyCar">
    <w:name w:val="Textbox body Car"/>
    <w:basedOn w:val="TextBoxCar"/>
    <w:link w:val="Textboxbody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paragraph" w:customStyle="1" w:styleId="Ttulodetrabla">
    <w:name w:val="Título de trabla"/>
    <w:basedOn w:val="TableTitle"/>
    <w:link w:val="TtulodetrablaCar"/>
    <w:qFormat/>
    <w:rsid w:val="0014605F"/>
    <w:pPr>
      <w:keepNext/>
      <w:keepLines/>
    </w:pPr>
    <w:rPr>
      <w:rFonts w:ascii="Arial" w:hAnsi="Arial" w:cs="Arial"/>
      <w:lang w:val="es-MX"/>
    </w:rPr>
  </w:style>
  <w:style w:type="character" w:customStyle="1" w:styleId="TextboxheadingCar">
    <w:name w:val="Textbox heading Car"/>
    <w:basedOn w:val="TextBoxCar"/>
    <w:link w:val="Textboxheading"/>
    <w:rsid w:val="0014605F"/>
    <w:rPr>
      <w:rFonts w:ascii="Arial" w:hAnsi="Arial" w:cs="Arial"/>
      <w:b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tulodetrablaCar">
    <w:name w:val="Título de trabla Car"/>
    <w:basedOn w:val="TableTitleChar"/>
    <w:link w:val="Ttulodetrabla"/>
    <w:rsid w:val="0014605F"/>
    <w:rPr>
      <w:rFonts w:ascii="Arial" w:hAnsi="Arial" w:cs="Arial"/>
      <w:b/>
      <w:caps/>
      <w:color w:val="2B5A85"/>
      <w:sz w:val="18"/>
      <w:szCs w:val="18"/>
      <w:lang w:val="en-US" w:eastAsia="en-US"/>
    </w:rPr>
  </w:style>
  <w:style w:type="paragraph" w:customStyle="1" w:styleId="Letterhead">
    <w:name w:val="Letterhead"/>
    <w:basedOn w:val="Normal"/>
    <w:qFormat/>
    <w:rsid w:val="000135F9"/>
    <w:pPr>
      <w:spacing w:after="0" w:line="200" w:lineRule="exact"/>
    </w:pPr>
    <w:rPr>
      <w:rFonts w:ascii="HelveticaNeueLT Std" w:hAnsi="HelveticaNeueLT Std"/>
      <w:color w:val="6C4713"/>
      <w:sz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91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table" w:styleId="Table3Deffects3">
    <w:name w:val="Table 3D effects 3"/>
    <w:basedOn w:val="TableNormal"/>
    <w:rsid w:val="00E15CFE"/>
    <w:pPr>
      <w:spacing w:after="16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TableHeading"/>
    <w:link w:val="TableheaderChar"/>
    <w:qFormat/>
    <w:rsid w:val="00E15CFE"/>
    <w:rPr>
      <w:b/>
      <w:szCs w:val="18"/>
      <w:lang w:val="es-MX"/>
    </w:rPr>
  </w:style>
  <w:style w:type="paragraph" w:customStyle="1" w:styleId="Tabletext0">
    <w:name w:val="Table text"/>
    <w:basedOn w:val="TableText"/>
    <w:link w:val="TabletextChar0"/>
    <w:qFormat/>
    <w:rsid w:val="00E15CFE"/>
    <w:rPr>
      <w:lang w:val="es-MX"/>
    </w:rPr>
  </w:style>
  <w:style w:type="character" w:customStyle="1" w:styleId="TableHeadingChar">
    <w:name w:val="Table Heading Char"/>
    <w:basedOn w:val="DefaultParagraphFont"/>
    <w:link w:val="TableHeading"/>
    <w:rsid w:val="00E15CFE"/>
    <w:rPr>
      <w:rFonts w:ascii="HelveticaNeueLT Std" w:eastAsia="MinioMM_485 SB 585 NO 11 OP" w:hAnsi="HelveticaNeueLT Std"/>
      <w:color w:val="FFFFFF"/>
      <w:shd w:val="clear" w:color="auto" w:fill="2B5A85"/>
      <w:lang w:val="en-US" w:eastAsia="en-US"/>
    </w:rPr>
  </w:style>
  <w:style w:type="character" w:customStyle="1" w:styleId="TableheaderChar">
    <w:name w:val="Table header Char"/>
    <w:basedOn w:val="TableHeadingChar"/>
    <w:link w:val="Tableheader"/>
    <w:rsid w:val="00E15CFE"/>
    <w:rPr>
      <w:rFonts w:ascii="HelveticaNeueLT Std" w:eastAsia="MinioMM_485 SB 585 NO 11 OP" w:hAnsi="HelveticaNeueLT Std"/>
      <w:b/>
      <w:color w:val="FFFFFF"/>
      <w:szCs w:val="18"/>
      <w:shd w:val="clear" w:color="auto" w:fill="2B5A85"/>
      <w:lang w:val="en-US" w:eastAsia="en-US"/>
    </w:rPr>
  </w:style>
  <w:style w:type="character" w:customStyle="1" w:styleId="TableTextChar">
    <w:name w:val="Table Text Char"/>
    <w:basedOn w:val="DefaultParagraphFont"/>
    <w:link w:val="TableText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  <w:style w:type="character" w:customStyle="1" w:styleId="TabletextChar0">
    <w:name w:val="Table text Char"/>
    <w:basedOn w:val="TableTextChar"/>
    <w:link w:val="Tabletext0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qFormat="1"/>
    <w:lsdException w:name="caption" w:semiHidden="1" w:unhideWhenUsed="1" w:qFormat="1"/>
    <w:lsdException w:name="table of figures" w:uiPriority="99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86B"/>
    <w:pPr>
      <w:spacing w:after="160"/>
    </w:pPr>
    <w:rPr>
      <w:sz w:val="24"/>
      <w:lang w:val="en-US" w:eastAsia="en-US"/>
    </w:rPr>
  </w:style>
  <w:style w:type="paragraph" w:styleId="Heading1">
    <w:name w:val="heading 1"/>
    <w:basedOn w:val="Normal"/>
    <w:next w:val="Normaldespusdettulo"/>
    <w:qFormat/>
    <w:rsid w:val="0071086B"/>
    <w:pPr>
      <w:keepNext/>
      <w:spacing w:after="240"/>
      <w:outlineLvl w:val="0"/>
    </w:pPr>
    <w:rPr>
      <w:rFonts w:ascii="HelveticaNeueLT Std" w:hAnsi="HelveticaNeueLT Std"/>
      <w:color w:val="2B5085"/>
      <w:kern w:val="28"/>
      <w:sz w:val="40"/>
      <w:szCs w:val="40"/>
    </w:rPr>
  </w:style>
  <w:style w:type="paragraph" w:styleId="Heading2">
    <w:name w:val="heading 2"/>
    <w:basedOn w:val="Normal"/>
    <w:next w:val="Normaldespusdettulo"/>
    <w:qFormat/>
    <w:rsid w:val="0071086B"/>
    <w:pPr>
      <w:keepNext/>
      <w:spacing w:before="240" w:after="240"/>
      <w:outlineLvl w:val="1"/>
    </w:pPr>
    <w:rPr>
      <w:rFonts w:ascii="HelveticaNeueLT Std" w:hAnsi="HelveticaNeueLT Std"/>
      <w:caps/>
      <w:color w:val="2B5A85"/>
      <w:sz w:val="26"/>
      <w:szCs w:val="26"/>
    </w:rPr>
  </w:style>
  <w:style w:type="paragraph" w:styleId="Heading3">
    <w:name w:val="heading 3"/>
    <w:basedOn w:val="Normal"/>
    <w:next w:val="Normaldespusdettulo"/>
    <w:qFormat/>
    <w:rsid w:val="0071086B"/>
    <w:pPr>
      <w:keepNext/>
      <w:spacing w:before="80"/>
      <w:outlineLvl w:val="2"/>
    </w:pPr>
    <w:rPr>
      <w:rFonts w:ascii="HelveticaNeueLT Std" w:hAnsi="HelveticaNeueLT Std"/>
      <w:smallCaps/>
      <w:color w:val="2B5A85"/>
      <w:szCs w:val="24"/>
    </w:rPr>
  </w:style>
  <w:style w:type="paragraph" w:styleId="Heading4">
    <w:name w:val="heading 4"/>
    <w:basedOn w:val="Heading3"/>
    <w:next w:val="Normaldespusdettulo"/>
    <w:qFormat/>
    <w:rsid w:val="0071086B"/>
    <w:pPr>
      <w:spacing w:after="120"/>
      <w:outlineLvl w:val="3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1086B"/>
    <w:pPr>
      <w:tabs>
        <w:tab w:val="right" w:pos="9270"/>
      </w:tabs>
      <w:spacing w:before="60" w:after="0"/>
      <w:ind w:left="86"/>
    </w:pPr>
    <w:rPr>
      <w:rFonts w:ascii="HelveticaNeueLT Std" w:hAnsi="HelveticaNeueLT Std"/>
      <w:color w:val="2B5A85"/>
      <w:spacing w:val="9"/>
      <w:sz w:val="16"/>
      <w:szCs w:val="16"/>
    </w:rPr>
  </w:style>
  <w:style w:type="paragraph" w:styleId="FootnoteText">
    <w:name w:val="footnote text"/>
    <w:basedOn w:val="Normal"/>
    <w:qFormat/>
    <w:rsid w:val="0071086B"/>
    <w:pPr>
      <w:spacing w:after="80"/>
      <w:ind w:left="216" w:hanging="216"/>
    </w:pPr>
    <w:rPr>
      <w:rFonts w:ascii="HelveticaNeueLT Std" w:hAnsi="HelveticaNeueLT Std"/>
      <w:sz w:val="16"/>
    </w:rPr>
  </w:style>
  <w:style w:type="paragraph" w:customStyle="1" w:styleId="CoverTitle">
    <w:name w:val="Cover Title"/>
    <w:basedOn w:val="Normal"/>
    <w:rsid w:val="0071086B"/>
    <w:pPr>
      <w:spacing w:after="600" w:line="720" w:lineRule="exact"/>
    </w:pPr>
    <w:rPr>
      <w:rFonts w:ascii="HelveticaNeueLT Std" w:hAnsi="HelveticaNeueLT Std" w:cs="Arial"/>
      <w:color w:val="2B5A85"/>
      <w:sz w:val="60"/>
      <w:szCs w:val="60"/>
    </w:rPr>
  </w:style>
  <w:style w:type="paragraph" w:styleId="TableofFigures">
    <w:name w:val="table of figures"/>
    <w:aliases w:val="Table"/>
    <w:basedOn w:val="Normal"/>
    <w:next w:val="Normal"/>
    <w:uiPriority w:val="99"/>
    <w:qFormat/>
    <w:rsid w:val="00C70DA1"/>
    <w:rPr>
      <w:rFonts w:ascii="HelveticaNeueLT Std" w:hAnsi="HelveticaNeueLT Std"/>
      <w:color w:val="2B5085"/>
      <w:sz w:val="20"/>
    </w:rPr>
  </w:style>
  <w:style w:type="paragraph" w:styleId="TOC1">
    <w:name w:val="toc 1"/>
    <w:basedOn w:val="Heading1"/>
    <w:next w:val="Normal"/>
    <w:uiPriority w:val="39"/>
    <w:rsid w:val="0071086B"/>
    <w:pPr>
      <w:tabs>
        <w:tab w:val="right" w:pos="9360"/>
      </w:tabs>
      <w:spacing w:before="240" w:after="60"/>
    </w:pPr>
    <w:rPr>
      <w:sz w:val="28"/>
    </w:rPr>
  </w:style>
  <w:style w:type="paragraph" w:styleId="TOC2">
    <w:name w:val="toc 2"/>
    <w:basedOn w:val="Heading2"/>
    <w:next w:val="Normal"/>
    <w:uiPriority w:val="39"/>
    <w:rsid w:val="0071086B"/>
    <w:pPr>
      <w:tabs>
        <w:tab w:val="right" w:leader="dot" w:pos="9360"/>
      </w:tabs>
      <w:spacing w:before="60" w:after="60"/>
    </w:pPr>
    <w:rPr>
      <w:sz w:val="20"/>
    </w:rPr>
  </w:style>
  <w:style w:type="paragraph" w:styleId="TOC3">
    <w:name w:val="toc 3"/>
    <w:basedOn w:val="Heading3"/>
    <w:next w:val="Normal"/>
    <w:uiPriority w:val="39"/>
    <w:rsid w:val="0071086B"/>
    <w:pPr>
      <w:tabs>
        <w:tab w:val="right" w:leader="dot" w:pos="9360"/>
      </w:tabs>
      <w:spacing w:before="60" w:after="60"/>
      <w:ind w:left="475"/>
    </w:pPr>
    <w:rPr>
      <w:smallCaps w:val="0"/>
      <w:sz w:val="20"/>
      <w:szCs w:val="22"/>
    </w:rPr>
  </w:style>
  <w:style w:type="paragraph" w:customStyle="1" w:styleId="TableHeading">
    <w:name w:val="Table Heading"/>
    <w:basedOn w:val="Normal"/>
    <w:link w:val="TableHeadingChar"/>
    <w:rsid w:val="0071086B"/>
    <w:pPr>
      <w:pBdr>
        <w:top w:val="single" w:sz="18" w:space="0" w:color="2B5A85"/>
        <w:left w:val="single" w:sz="18" w:space="0" w:color="2B5A85"/>
        <w:bottom w:val="single" w:sz="18" w:space="0" w:color="2B5A85"/>
        <w:right w:val="single" w:sz="18" w:space="0" w:color="2B5A85"/>
      </w:pBdr>
      <w:shd w:val="clear" w:color="auto" w:fill="2B5A85"/>
      <w:spacing w:after="0"/>
    </w:pPr>
    <w:rPr>
      <w:rFonts w:ascii="HelveticaNeueLT Std" w:eastAsia="MinioMM_485 SB 585 NO 11 OP" w:hAnsi="HelveticaNeueLT Std"/>
      <w:color w:val="FFFFFF"/>
      <w:sz w:val="20"/>
    </w:rPr>
  </w:style>
  <w:style w:type="paragraph" w:customStyle="1" w:styleId="TableText">
    <w:name w:val="Table Text"/>
    <w:basedOn w:val="Normal"/>
    <w:link w:val="TableTextChar"/>
    <w:rsid w:val="0071086B"/>
    <w:pPr>
      <w:spacing w:after="0"/>
    </w:pPr>
    <w:rPr>
      <w:rFonts w:ascii="HelveticaNeueLT Std" w:eastAsia="MinioMM_485 SB 585 NO 11 OP" w:hAnsi="HelveticaNeueLT Std"/>
      <w:color w:val="2B5A85"/>
      <w:sz w:val="18"/>
      <w:szCs w:val="18"/>
    </w:rPr>
  </w:style>
  <w:style w:type="paragraph" w:customStyle="1" w:styleId="TableTitle">
    <w:name w:val="Table Title"/>
    <w:basedOn w:val="Normal"/>
    <w:link w:val="TableTitleChar"/>
    <w:rsid w:val="0071086B"/>
    <w:pPr>
      <w:spacing w:before="160"/>
    </w:pPr>
    <w:rPr>
      <w:rFonts w:ascii="HelveticaNeueLT Std" w:hAnsi="HelveticaNeueLT Std"/>
      <w:b/>
      <w:caps/>
      <w:color w:val="2B5A85"/>
      <w:sz w:val="18"/>
      <w:szCs w:val="18"/>
    </w:rPr>
  </w:style>
  <w:style w:type="paragraph" w:customStyle="1" w:styleId="FigureTitle">
    <w:name w:val="Figure Title"/>
    <w:basedOn w:val="TableTitle"/>
    <w:rsid w:val="0071086B"/>
  </w:style>
  <w:style w:type="paragraph" w:styleId="Header">
    <w:name w:val="header"/>
    <w:basedOn w:val="Normal"/>
    <w:rsid w:val="0071086B"/>
    <w:pPr>
      <w:tabs>
        <w:tab w:val="center" w:pos="4320"/>
        <w:tab w:val="right" w:pos="8640"/>
      </w:tabs>
    </w:pPr>
  </w:style>
  <w:style w:type="paragraph" w:customStyle="1" w:styleId="TextBox">
    <w:name w:val="Text Box"/>
    <w:basedOn w:val="Normal"/>
    <w:link w:val="TextBoxCar"/>
    <w:rsid w:val="0071086B"/>
    <w:pPr>
      <w:framePr w:w="3600" w:hSpace="720" w:vSpace="346" w:wrap="around" w:vAnchor="text" w:hAnchor="text" w:xAlign="right" w:y="1"/>
      <w:numPr>
        <w:numId w:val="8"/>
      </w:numPr>
      <w:shd w:val="clear" w:color="auto" w:fill="EEF3F8"/>
      <w:spacing w:before="120" w:after="0"/>
    </w:pPr>
    <w:rPr>
      <w:rFonts w:ascii="HelveticaNeueLT Std" w:hAnsi="HelveticaNeueLT Std"/>
      <w:color w:val="2B5A85"/>
      <w:sz w:val="18"/>
      <w:szCs w:val="18"/>
    </w:rPr>
  </w:style>
  <w:style w:type="paragraph" w:customStyle="1" w:styleId="CoverText2">
    <w:name w:val="Cover Text 2"/>
    <w:basedOn w:val="Normal"/>
    <w:rsid w:val="0071086B"/>
    <w:pPr>
      <w:spacing w:after="400" w:line="320" w:lineRule="exact"/>
    </w:pPr>
    <w:rPr>
      <w:rFonts w:ascii="HelveticaNeueLT Std" w:hAnsi="HelveticaNeueLT Std" w:cs="Arial"/>
      <w:color w:val="2B5A85"/>
      <w:sz w:val="28"/>
      <w:szCs w:val="28"/>
    </w:rPr>
  </w:style>
  <w:style w:type="paragraph" w:customStyle="1" w:styleId="CoverText1">
    <w:name w:val="Cover Text 1"/>
    <w:basedOn w:val="Normal"/>
    <w:rsid w:val="0071086B"/>
    <w:pPr>
      <w:spacing w:after="0"/>
    </w:pPr>
    <w:rPr>
      <w:rFonts w:ascii="HelveticaNeueLT Std" w:hAnsi="HelveticaNeueLT Std" w:cs="Arial"/>
      <w:color w:val="2B5A85"/>
      <w:sz w:val="40"/>
      <w:szCs w:val="40"/>
    </w:rPr>
  </w:style>
  <w:style w:type="character" w:styleId="FollowedHyperlink">
    <w:name w:val="FollowedHyperlink"/>
    <w:basedOn w:val="DefaultParagraphFont"/>
    <w:rsid w:val="0071086B"/>
    <w:rPr>
      <w:color w:val="800080"/>
      <w:u w:val="single"/>
    </w:rPr>
  </w:style>
  <w:style w:type="paragraph" w:styleId="BalloonText">
    <w:name w:val="Balloon Text"/>
    <w:basedOn w:val="Normal"/>
    <w:semiHidden/>
    <w:rsid w:val="0071086B"/>
    <w:rPr>
      <w:rFonts w:ascii="Tahoma" w:hAnsi="Tahoma" w:cs="Tahoma"/>
      <w:sz w:val="16"/>
      <w:szCs w:val="16"/>
    </w:rPr>
  </w:style>
  <w:style w:type="paragraph" w:customStyle="1" w:styleId="AdvancingHumanProsperity">
    <w:name w:val="Advancing Human Prosperity"/>
    <w:basedOn w:val="Normal"/>
    <w:rsid w:val="0071086B"/>
    <w:pPr>
      <w:tabs>
        <w:tab w:val="left" w:pos="6000"/>
        <w:tab w:val="right" w:pos="8640"/>
      </w:tabs>
      <w:spacing w:before="40" w:after="0"/>
      <w:ind w:left="6005" w:hanging="2405"/>
    </w:pPr>
    <w:rPr>
      <w:rFonts w:ascii="HelveticaNeueLT Std" w:hAnsi="HelveticaNeueLT Std" w:cs="Arial"/>
      <w:color w:val="6C4713"/>
      <w:sz w:val="16"/>
      <w:szCs w:val="14"/>
    </w:rPr>
  </w:style>
  <w:style w:type="paragraph" w:customStyle="1" w:styleId="SquareBullets">
    <w:name w:val="Square Bullets"/>
    <w:basedOn w:val="Normal"/>
    <w:rsid w:val="0071086B"/>
    <w:pPr>
      <w:numPr>
        <w:numId w:val="6"/>
      </w:numPr>
    </w:pPr>
    <w:rPr>
      <w:rFonts w:eastAsia="MinioMM_485 SB 585 NO 11 OP"/>
    </w:rPr>
  </w:style>
  <w:style w:type="character" w:styleId="FootnoteReference">
    <w:name w:val="footnote reference"/>
    <w:basedOn w:val="DefaultParagraphFont"/>
    <w:semiHidden/>
    <w:rsid w:val="0071086B"/>
    <w:rPr>
      <w:vertAlign w:val="superscript"/>
    </w:rPr>
  </w:style>
  <w:style w:type="character" w:styleId="CommentReference">
    <w:name w:val="annotation reference"/>
    <w:basedOn w:val="DefaultParagraphFont"/>
    <w:semiHidden/>
    <w:rsid w:val="0071086B"/>
    <w:rPr>
      <w:sz w:val="16"/>
      <w:szCs w:val="16"/>
    </w:rPr>
  </w:style>
  <w:style w:type="paragraph" w:styleId="CommentText">
    <w:name w:val="annotation text"/>
    <w:basedOn w:val="Normal"/>
    <w:semiHidden/>
    <w:rsid w:val="00710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71086B"/>
    <w:rPr>
      <w:b/>
      <w:bCs/>
    </w:rPr>
  </w:style>
  <w:style w:type="paragraph" w:customStyle="1" w:styleId="CoverText3">
    <w:name w:val="Cover Text 3"/>
    <w:basedOn w:val="Normal"/>
    <w:rsid w:val="0071086B"/>
    <w:rPr>
      <w:rFonts w:ascii="HelveticaNeueLT Std" w:hAnsi="HelveticaNeueLT Std"/>
      <w:color w:val="2B5A85"/>
      <w:szCs w:val="24"/>
    </w:rPr>
  </w:style>
  <w:style w:type="character" w:styleId="Hyperlink">
    <w:name w:val="Hyperlink"/>
    <w:basedOn w:val="DefaultParagraphFont"/>
    <w:uiPriority w:val="99"/>
    <w:rsid w:val="0071086B"/>
    <w:rPr>
      <w:color w:val="0000FF"/>
      <w:u w:val="single"/>
    </w:rPr>
  </w:style>
  <w:style w:type="table" w:styleId="TableGrid">
    <w:name w:val="Table Grid"/>
    <w:aliases w:val="Tabla con cuadrícula DAI"/>
    <w:basedOn w:val="TableNormal"/>
    <w:rsid w:val="009F269A"/>
    <w:pPr>
      <w:spacing w:before="40" w:after="40"/>
    </w:pPr>
    <w:rPr>
      <w:rFonts w:ascii="HelveticaNeueLT Std" w:hAnsi="HelveticaNeueLT Std"/>
      <w:color w:val="2B5A85"/>
      <w:sz w:val="18"/>
      <w:szCs w:val="18"/>
      <w:lang w:val="en-US" w:eastAsia="en-US"/>
    </w:rPr>
    <w:tblPr>
      <w:tblInd w:w="0" w:type="dxa"/>
      <w:tblBorders>
        <w:top w:val="single" w:sz="18" w:space="0" w:color="2B5A85"/>
        <w:bottom w:val="single" w:sz="18" w:space="0" w:color="2B5A85"/>
        <w:insideH w:val="single" w:sz="4" w:space="0" w:color="2B5A85"/>
        <w:insideV w:val="single" w:sz="4" w:space="0" w:color="2B5A85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contextualSpacing w:val="0"/>
        <w:jc w:val="left"/>
      </w:pPr>
      <w:rPr>
        <w:rFonts w:ascii="HelveticaNeueLT Std" w:hAnsi="HelveticaNeueLT Std"/>
        <w:b/>
        <w:color w:val="FFFFFF" w:themeColor="background1"/>
        <w:spacing w:val="0"/>
        <w:w w:val="100"/>
        <w:position w:val="0"/>
        <w:sz w:val="20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B5A85"/>
      </w:tcPr>
    </w:tblStylePr>
  </w:style>
  <w:style w:type="character" w:customStyle="1" w:styleId="TableTitleChar">
    <w:name w:val="Table Title Char"/>
    <w:link w:val="TableTitle"/>
    <w:rsid w:val="003E28E2"/>
    <w:rPr>
      <w:rFonts w:ascii="HelveticaNeueLT Std" w:hAnsi="HelveticaNeueLT Std"/>
      <w:b/>
      <w:caps/>
      <w:color w:val="2B5A85"/>
      <w:sz w:val="18"/>
      <w:szCs w:val="18"/>
      <w:lang w:val="en-US" w:eastAsia="en-US"/>
    </w:rPr>
  </w:style>
  <w:style w:type="paragraph" w:customStyle="1" w:styleId="FooterPageNumber">
    <w:name w:val="Footer Page Number"/>
    <w:basedOn w:val="Footer"/>
    <w:link w:val="FooterPageNumberChar"/>
    <w:rsid w:val="0071086B"/>
    <w:rPr>
      <w:sz w:val="24"/>
      <w:szCs w:val="24"/>
    </w:rPr>
  </w:style>
  <w:style w:type="character" w:customStyle="1" w:styleId="FooterChar">
    <w:name w:val="Footer Char"/>
    <w:link w:val="Footer"/>
    <w:rsid w:val="003C310E"/>
    <w:rPr>
      <w:rFonts w:ascii="HelveticaNeueLT Std" w:hAnsi="HelveticaNeueLT Std"/>
      <w:color w:val="2B5A85"/>
      <w:spacing w:val="9"/>
      <w:sz w:val="16"/>
      <w:szCs w:val="16"/>
      <w:lang w:val="en-US" w:eastAsia="en-US"/>
    </w:rPr>
  </w:style>
  <w:style w:type="character" w:customStyle="1" w:styleId="FooterPageNumberChar">
    <w:name w:val="Footer Page Number Char"/>
    <w:link w:val="FooterPageNumber"/>
    <w:rsid w:val="003C310E"/>
    <w:rPr>
      <w:rFonts w:ascii="HelveticaNeueLT Std" w:hAnsi="HelveticaNeueLT Std"/>
      <w:color w:val="2B5A85"/>
      <w:spacing w:val="9"/>
      <w:sz w:val="24"/>
      <w:szCs w:val="24"/>
      <w:lang w:val="en-US" w:eastAsia="en-US"/>
    </w:rPr>
  </w:style>
  <w:style w:type="paragraph" w:customStyle="1" w:styleId="Contents">
    <w:name w:val="Contents"/>
    <w:basedOn w:val="Heading1"/>
    <w:rsid w:val="0071086B"/>
  </w:style>
  <w:style w:type="paragraph" w:customStyle="1" w:styleId="TablesandFigures">
    <w:name w:val="Tables and Figures"/>
    <w:basedOn w:val="Heading1"/>
    <w:rsid w:val="0071086B"/>
  </w:style>
  <w:style w:type="paragraph" w:styleId="Subtitle">
    <w:name w:val="Subtitle"/>
    <w:basedOn w:val="Normal"/>
    <w:next w:val="Normal"/>
    <w:link w:val="SubtitleChar"/>
    <w:qFormat/>
    <w:rsid w:val="003E23B7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link w:val="Subtitle"/>
    <w:rsid w:val="003E23B7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BookTitle">
    <w:name w:val="Book Title"/>
    <w:uiPriority w:val="33"/>
    <w:qFormat/>
    <w:rsid w:val="003E23B7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E23B7"/>
    <w:pPr>
      <w:ind w:left="708"/>
    </w:pPr>
  </w:style>
  <w:style w:type="character" w:styleId="Emphasis">
    <w:name w:val="Emphasis"/>
    <w:uiPriority w:val="20"/>
    <w:qFormat/>
    <w:rsid w:val="003E23B7"/>
    <w:rPr>
      <w:rFonts w:ascii="Arial" w:hAnsi="Arial"/>
      <w:i/>
      <w:iCs/>
    </w:rPr>
  </w:style>
  <w:style w:type="paragraph" w:styleId="Caption">
    <w:name w:val="caption"/>
    <w:basedOn w:val="Normal"/>
    <w:next w:val="Normal"/>
    <w:unhideWhenUsed/>
    <w:qFormat/>
    <w:rsid w:val="00AE2916"/>
    <w:pPr>
      <w:keepNext/>
    </w:pPr>
    <w:rPr>
      <w:rFonts w:ascii="Arial" w:hAnsi="Arial"/>
      <w:b/>
      <w:bCs/>
      <w:caps/>
      <w:color w:val="2B5A85"/>
      <w:sz w:val="18"/>
    </w:rPr>
  </w:style>
  <w:style w:type="paragraph" w:customStyle="1" w:styleId="StyleTextBoxLeft0Firstline0">
    <w:name w:val="Style Text Box + Left:  0&quot; First line:  0&quot;"/>
    <w:basedOn w:val="TextBox"/>
    <w:rsid w:val="0071086B"/>
    <w:pPr>
      <w:framePr w:wrap="around"/>
      <w:numPr>
        <w:numId w:val="0"/>
      </w:numPr>
      <w:shd w:val="clear" w:color="auto" w:fill="DBE5F1"/>
    </w:pPr>
    <w:rPr>
      <w:szCs w:val="20"/>
    </w:rPr>
  </w:style>
  <w:style w:type="paragraph" w:customStyle="1" w:styleId="Normaldespusdettulo">
    <w:name w:val="Normal después de título"/>
    <w:basedOn w:val="Normal"/>
    <w:next w:val="Normal"/>
    <w:link w:val="NormaldespusdettuloCar"/>
    <w:qFormat/>
    <w:rsid w:val="0014605F"/>
    <w:pPr>
      <w:keepNext/>
      <w:keepLines/>
    </w:pPr>
    <w:rPr>
      <w:rFonts w:cs="Arial"/>
      <w:lang w:val="es-MX"/>
    </w:rPr>
  </w:style>
  <w:style w:type="paragraph" w:customStyle="1" w:styleId="Textboxbody">
    <w:name w:val="Textbox body"/>
    <w:basedOn w:val="TextBox"/>
    <w:link w:val="TextboxbodyCar"/>
    <w:qFormat/>
    <w:rsid w:val="0014605F"/>
    <w:pPr>
      <w:framePr w:wrap="around"/>
      <w:numPr>
        <w:numId w:val="0"/>
      </w:numPr>
    </w:pPr>
    <w:rPr>
      <w:rFonts w:ascii="Arial" w:hAnsi="Arial" w:cs="Arial"/>
      <w:lang w:val="es-MX"/>
    </w:rPr>
  </w:style>
  <w:style w:type="character" w:customStyle="1" w:styleId="NormaldespusdettuloCar">
    <w:name w:val="Normal después de título Car"/>
    <w:basedOn w:val="DefaultParagraphFont"/>
    <w:link w:val="Normaldespusdettulo"/>
    <w:rsid w:val="0014605F"/>
    <w:rPr>
      <w:rFonts w:cs="Arial"/>
      <w:sz w:val="24"/>
      <w:lang w:eastAsia="en-US"/>
    </w:rPr>
  </w:style>
  <w:style w:type="paragraph" w:customStyle="1" w:styleId="Textboxheading">
    <w:name w:val="Textbox heading"/>
    <w:basedOn w:val="TextBox"/>
    <w:link w:val="TextboxheadingCar"/>
    <w:qFormat/>
    <w:rsid w:val="0014605F"/>
    <w:pPr>
      <w:framePr w:wrap="around"/>
      <w:numPr>
        <w:numId w:val="0"/>
      </w:numPr>
    </w:pPr>
    <w:rPr>
      <w:rFonts w:ascii="Arial" w:hAnsi="Arial" w:cs="Arial"/>
      <w:b/>
      <w:lang w:val="es-MX"/>
    </w:rPr>
  </w:style>
  <w:style w:type="character" w:customStyle="1" w:styleId="TextBoxCar">
    <w:name w:val="Text Box Car"/>
    <w:basedOn w:val="DefaultParagraphFont"/>
    <w:link w:val="TextBox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extboxbodyCar">
    <w:name w:val="Textbox body Car"/>
    <w:basedOn w:val="TextBoxCar"/>
    <w:link w:val="Textboxbody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paragraph" w:customStyle="1" w:styleId="Ttulodetrabla">
    <w:name w:val="Título de trabla"/>
    <w:basedOn w:val="TableTitle"/>
    <w:link w:val="TtulodetrablaCar"/>
    <w:qFormat/>
    <w:rsid w:val="0014605F"/>
    <w:pPr>
      <w:keepNext/>
      <w:keepLines/>
    </w:pPr>
    <w:rPr>
      <w:rFonts w:ascii="Arial" w:hAnsi="Arial" w:cs="Arial"/>
      <w:lang w:val="es-MX"/>
    </w:rPr>
  </w:style>
  <w:style w:type="character" w:customStyle="1" w:styleId="TextboxheadingCar">
    <w:name w:val="Textbox heading Car"/>
    <w:basedOn w:val="TextBoxCar"/>
    <w:link w:val="Textboxheading"/>
    <w:rsid w:val="0014605F"/>
    <w:rPr>
      <w:rFonts w:ascii="Arial" w:hAnsi="Arial" w:cs="Arial"/>
      <w:b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tulodetrablaCar">
    <w:name w:val="Título de trabla Car"/>
    <w:basedOn w:val="TableTitleChar"/>
    <w:link w:val="Ttulodetrabla"/>
    <w:rsid w:val="0014605F"/>
    <w:rPr>
      <w:rFonts w:ascii="Arial" w:hAnsi="Arial" w:cs="Arial"/>
      <w:b/>
      <w:caps/>
      <w:color w:val="2B5A85"/>
      <w:sz w:val="18"/>
      <w:szCs w:val="18"/>
      <w:lang w:val="en-US" w:eastAsia="en-US"/>
    </w:rPr>
  </w:style>
  <w:style w:type="paragraph" w:customStyle="1" w:styleId="Letterhead">
    <w:name w:val="Letterhead"/>
    <w:basedOn w:val="Normal"/>
    <w:qFormat/>
    <w:rsid w:val="000135F9"/>
    <w:pPr>
      <w:spacing w:after="0" w:line="200" w:lineRule="exact"/>
    </w:pPr>
    <w:rPr>
      <w:rFonts w:ascii="HelveticaNeueLT Std" w:hAnsi="HelveticaNeueLT Std"/>
      <w:color w:val="6C4713"/>
      <w:sz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91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table" w:styleId="Table3Deffects3">
    <w:name w:val="Table 3D effects 3"/>
    <w:basedOn w:val="TableNormal"/>
    <w:rsid w:val="00E15CFE"/>
    <w:pPr>
      <w:spacing w:after="16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TableHeading"/>
    <w:link w:val="TableheaderChar"/>
    <w:qFormat/>
    <w:rsid w:val="00E15CFE"/>
    <w:rPr>
      <w:b/>
      <w:szCs w:val="18"/>
      <w:lang w:val="es-MX"/>
    </w:rPr>
  </w:style>
  <w:style w:type="paragraph" w:customStyle="1" w:styleId="Tabletext0">
    <w:name w:val="Table text"/>
    <w:basedOn w:val="TableText"/>
    <w:link w:val="TabletextChar0"/>
    <w:qFormat/>
    <w:rsid w:val="00E15CFE"/>
    <w:rPr>
      <w:lang w:val="es-MX"/>
    </w:rPr>
  </w:style>
  <w:style w:type="character" w:customStyle="1" w:styleId="TableHeadingChar">
    <w:name w:val="Table Heading Char"/>
    <w:basedOn w:val="DefaultParagraphFont"/>
    <w:link w:val="TableHeading"/>
    <w:rsid w:val="00E15CFE"/>
    <w:rPr>
      <w:rFonts w:ascii="HelveticaNeueLT Std" w:eastAsia="MinioMM_485 SB 585 NO 11 OP" w:hAnsi="HelveticaNeueLT Std"/>
      <w:color w:val="FFFFFF"/>
      <w:shd w:val="clear" w:color="auto" w:fill="2B5A85"/>
      <w:lang w:val="en-US" w:eastAsia="en-US"/>
    </w:rPr>
  </w:style>
  <w:style w:type="character" w:customStyle="1" w:styleId="TableheaderChar">
    <w:name w:val="Table header Char"/>
    <w:basedOn w:val="TableHeadingChar"/>
    <w:link w:val="Tableheader"/>
    <w:rsid w:val="00E15CFE"/>
    <w:rPr>
      <w:rFonts w:ascii="HelveticaNeueLT Std" w:eastAsia="MinioMM_485 SB 585 NO 11 OP" w:hAnsi="HelveticaNeueLT Std"/>
      <w:b/>
      <w:color w:val="FFFFFF"/>
      <w:szCs w:val="18"/>
      <w:shd w:val="clear" w:color="auto" w:fill="2B5A85"/>
      <w:lang w:val="en-US" w:eastAsia="en-US"/>
    </w:rPr>
  </w:style>
  <w:style w:type="character" w:customStyle="1" w:styleId="TableTextChar">
    <w:name w:val="Table Text Char"/>
    <w:basedOn w:val="DefaultParagraphFont"/>
    <w:link w:val="TableText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  <w:style w:type="character" w:customStyle="1" w:styleId="TabletextChar0">
    <w:name w:val="Table text Char"/>
    <w:basedOn w:val="TableTextChar"/>
    <w:link w:val="Tabletext0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odinez\Desktop\DAI_Template_Decembe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CFCA92-2D52-4BE9-A010-E08FD690E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DAI_Template_December</Template>
  <TotalTime>7</TotalTime>
  <Pages>3</Pages>
  <Words>854</Words>
  <Characters>4697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5540</CharactersWithSpaces>
  <SharedDoc>false</SharedDoc>
  <HLinks>
    <vt:vector size="6" baseType="variant">
      <vt:variant>
        <vt:i4>1376316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_Toc237501957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Godinez</dc:creator>
  <cp:lastModifiedBy>Gloria Godinez</cp:lastModifiedBy>
  <cp:revision>11</cp:revision>
  <cp:lastPrinted>2007-02-23T16:53:00Z</cp:lastPrinted>
  <dcterms:created xsi:type="dcterms:W3CDTF">2012-08-13T00:06:00Z</dcterms:created>
  <dcterms:modified xsi:type="dcterms:W3CDTF">2012-08-13T00:29:00Z</dcterms:modified>
</cp:coreProperties>
</file>