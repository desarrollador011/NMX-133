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CF" w:rsidRPr="003C64FB" w:rsidRDefault="006021D8" w:rsidP="00B41659">
      <w:pPr>
        <w:pStyle w:val="CoverTitle"/>
        <w:ind w:left="3969"/>
        <w:rPr>
          <w:sz w:val="58"/>
          <w:lang w:val="es-MX"/>
        </w:rPr>
      </w:pPr>
      <w:bookmarkStart w:id="0" w:name="_Toc136167705"/>
      <w:bookmarkStart w:id="1" w:name="_Toc136748576"/>
      <w:r w:rsidRPr="00A500BD">
        <w:rPr>
          <w:rFonts w:ascii="Arial" w:hAnsi="Arial"/>
          <w:sz w:val="56"/>
          <w:szCs w:val="48"/>
          <w:lang w:val="es-MX"/>
        </w:rPr>
        <w:drawing>
          <wp:anchor distT="0" distB="0" distL="114300" distR="114300" simplePos="0" relativeHeight="251660288" behindDoc="0" locked="0" layoutInCell="1" allowOverlap="1" wp14:anchorId="0E0629F4" wp14:editId="1D84266C">
            <wp:simplePos x="0" y="0"/>
            <wp:positionH relativeFrom="column">
              <wp:posOffset>-808355</wp:posOffset>
            </wp:positionH>
            <wp:positionV relativeFrom="paragraph">
              <wp:posOffset>3194685</wp:posOffset>
            </wp:positionV>
            <wp:extent cx="1836420" cy="17367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5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0BD">
        <w:rPr>
          <w:rFonts w:ascii="Arial" w:hAnsi="Arial"/>
          <w:sz w:val="56"/>
          <w:szCs w:val="48"/>
          <w:lang w:val="es-MX"/>
        </w:rPr>
        <w:drawing>
          <wp:anchor distT="0" distB="0" distL="114300" distR="114300" simplePos="0" relativeHeight="251659264" behindDoc="0" locked="0" layoutInCell="1" allowOverlap="1" wp14:anchorId="71C2BA39" wp14:editId="566F175D">
            <wp:simplePos x="0" y="0"/>
            <wp:positionH relativeFrom="column">
              <wp:posOffset>-812165</wp:posOffset>
            </wp:positionH>
            <wp:positionV relativeFrom="paragraph">
              <wp:posOffset>1051560</wp:posOffset>
            </wp:positionV>
            <wp:extent cx="1842135" cy="1998345"/>
            <wp:effectExtent l="0" t="0" r="571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incana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0BD">
        <w:rPr>
          <w:rFonts w:ascii="Arial" w:hAnsi="Arial"/>
          <w:sz w:val="56"/>
          <w:szCs w:val="48"/>
          <w:lang w:val="es-MX"/>
        </w:rPr>
        <w:drawing>
          <wp:anchor distT="0" distB="0" distL="114300" distR="114300" simplePos="0" relativeHeight="251661312" behindDoc="0" locked="0" layoutInCell="1" allowOverlap="1" wp14:anchorId="7EE031F5" wp14:editId="79E988C6">
            <wp:simplePos x="0" y="0"/>
            <wp:positionH relativeFrom="column">
              <wp:posOffset>-793750</wp:posOffset>
            </wp:positionH>
            <wp:positionV relativeFrom="paragraph">
              <wp:posOffset>-443865</wp:posOffset>
            </wp:positionV>
            <wp:extent cx="1838960" cy="1329055"/>
            <wp:effectExtent l="0" t="0" r="889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SK coooperative's members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4A0">
        <w:rPr>
          <w:lang w:val="es-MX"/>
        </w:rPr>
        <w:t>[Nombre del curso]</w:t>
      </w:r>
      <w:r w:rsidR="006645CF" w:rsidRPr="008F1CFD">
        <w:rPr>
          <w:lang w:val="es-MX"/>
        </w:rPr>
        <w:br/>
      </w:r>
      <w:r w:rsidR="006854AF" w:rsidRPr="003C64FB">
        <w:rPr>
          <w:rFonts w:ascii="Arial" w:hAnsi="Arial"/>
          <w:sz w:val="52"/>
          <w:szCs w:val="48"/>
          <w:lang w:val="es-MX"/>
        </w:rPr>
        <w:t xml:space="preserve">Asesoría técnica para la implementación de mejores prácticas ambientales a empresas </w:t>
      </w:r>
      <w:proofErr w:type="spellStart"/>
      <w:r w:rsidR="006854AF" w:rsidRPr="003C64FB">
        <w:rPr>
          <w:rFonts w:ascii="Arial" w:hAnsi="Arial"/>
          <w:sz w:val="52"/>
          <w:szCs w:val="48"/>
          <w:lang w:val="es-MX"/>
        </w:rPr>
        <w:t>ecoturísticas</w:t>
      </w:r>
      <w:proofErr w:type="spellEnd"/>
      <w:r w:rsidR="006854AF" w:rsidRPr="003C64FB">
        <w:rPr>
          <w:rFonts w:ascii="Arial" w:hAnsi="Arial"/>
          <w:sz w:val="52"/>
          <w:szCs w:val="48"/>
          <w:lang w:val="es-MX"/>
        </w:rPr>
        <w:t xml:space="preserve"> en seis estados</w:t>
      </w:r>
    </w:p>
    <w:p w:rsidR="00AA5748" w:rsidRPr="008F1CFD" w:rsidRDefault="00A500BD" w:rsidP="00B41659">
      <w:pPr>
        <w:pStyle w:val="CoverText2"/>
        <w:ind w:left="3969"/>
        <w:rPr>
          <w:lang w:val="es-MX"/>
        </w:rPr>
      </w:pPr>
      <w:r w:rsidRPr="00A500BD">
        <w:rPr>
          <w:rFonts w:ascii="Arial" w:hAnsi="Arial"/>
          <w:sz w:val="56"/>
          <w:szCs w:val="48"/>
          <w:lang w:val="es-MX"/>
        </w:rPr>
        <w:drawing>
          <wp:anchor distT="0" distB="0" distL="114300" distR="114300" simplePos="0" relativeHeight="251662336" behindDoc="0" locked="0" layoutInCell="1" allowOverlap="1" wp14:anchorId="0F310F0A" wp14:editId="681AB6E4">
            <wp:simplePos x="0" y="0"/>
            <wp:positionH relativeFrom="column">
              <wp:posOffset>-827513</wp:posOffset>
            </wp:positionH>
            <wp:positionV relativeFrom="paragraph">
              <wp:posOffset>141940</wp:posOffset>
            </wp:positionV>
            <wp:extent cx="1853565" cy="1376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9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478" w:rsidRPr="008F1CFD">
        <w:rPr>
          <w:lang w:val="es-MX"/>
        </w:rPr>
        <w:t>Elaborado por:</w:t>
      </w:r>
      <w:r w:rsidR="002E353D" w:rsidRPr="008F1CFD">
        <w:rPr>
          <w:lang w:val="es-MX"/>
        </w:rPr>
        <w:t xml:space="preserve"> DAI </w:t>
      </w:r>
      <w:r w:rsidR="00DC3585" w:rsidRPr="008F1CFD">
        <w:rPr>
          <w:lang w:val="es-MX"/>
        </w:rPr>
        <w:t>México</w:t>
      </w:r>
      <w:r w:rsidR="002E353D" w:rsidRPr="008F1CFD">
        <w:rPr>
          <w:lang w:val="es-MX"/>
        </w:rPr>
        <w:br/>
      </w:r>
      <w:r w:rsidR="001C6FEA" w:rsidRPr="008F1CFD">
        <w:rPr>
          <w:lang w:val="es-MX"/>
        </w:rPr>
        <w:br/>
      </w:r>
      <w:r w:rsidR="00D424A0">
        <w:rPr>
          <w:lang w:val="es-MX"/>
        </w:rPr>
        <w:t>[día, mes]</w:t>
      </w:r>
      <w:r w:rsidR="001C7846">
        <w:rPr>
          <w:lang w:val="es-MX"/>
        </w:rPr>
        <w:t>, 2012</w:t>
      </w:r>
    </w:p>
    <w:p w:rsidR="002E353D" w:rsidRPr="008F1CFD" w:rsidRDefault="002E353D" w:rsidP="0071086B">
      <w:pPr>
        <w:pStyle w:val="CoverText1"/>
        <w:rPr>
          <w:lang w:val="es-MX"/>
        </w:rPr>
        <w:sectPr w:rsidR="002E353D" w:rsidRPr="008F1CFD" w:rsidSect="006854AF">
          <w:footerReference w:type="even" r:id="rId13"/>
          <w:footerReference w:type="default" r:id="rId14"/>
          <w:pgSz w:w="15840" w:h="12240" w:orient="landscape" w:code="1"/>
          <w:pgMar w:top="1418" w:right="2880" w:bottom="1440" w:left="2880" w:header="720" w:footer="1080" w:gutter="0"/>
          <w:cols w:space="720"/>
          <w:docGrid w:linePitch="326"/>
        </w:sectPr>
      </w:pPr>
    </w:p>
    <w:p w:rsidR="00B84BD3" w:rsidRDefault="00B84BD3" w:rsidP="00AA5748">
      <w:pPr>
        <w:rPr>
          <w:rFonts w:cs="Arial"/>
          <w:lang w:val="es-MX"/>
        </w:rPr>
        <w:sectPr w:rsidR="00B84BD3" w:rsidSect="001F2F55">
          <w:headerReference w:type="default" r:id="rId15"/>
          <w:footerReference w:type="default" r:id="rId16"/>
          <w:pgSz w:w="15840" w:h="12240" w:orient="landscape" w:code="1"/>
          <w:pgMar w:top="1440" w:right="1440" w:bottom="1440" w:left="360" w:header="720" w:footer="1080" w:gutter="0"/>
          <w:cols w:space="720"/>
          <w:docGrid w:linePitch="326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1661"/>
        <w:gridCol w:w="3544"/>
        <w:gridCol w:w="1842"/>
        <w:gridCol w:w="567"/>
        <w:gridCol w:w="3008"/>
      </w:tblGrid>
      <w:tr w:rsidR="00443A9F" w:rsidRPr="008F1CFD" w:rsidTr="00343FBD">
        <w:trPr>
          <w:cantSplit/>
        </w:trPr>
        <w:tc>
          <w:tcPr>
            <w:tcW w:w="12717" w:type="dxa"/>
            <w:gridSpan w:val="6"/>
            <w:vAlign w:val="bottom"/>
          </w:tcPr>
          <w:p w:rsidR="00443A9F" w:rsidRPr="00443A9F" w:rsidRDefault="00443A9F" w:rsidP="00443A9F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Datos del programa</w:t>
            </w:r>
          </w:p>
        </w:tc>
      </w:tr>
      <w:bookmarkEnd w:id="0"/>
      <w:bookmarkEnd w:id="1"/>
      <w:tr w:rsidR="00E001A8" w:rsidRPr="00B84BD3" w:rsidTr="00E001A8"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vAlign w:val="bottom"/>
          </w:tcPr>
          <w:p w:rsidR="00E001A8" w:rsidRPr="008F1CFD" w:rsidRDefault="00E001A8" w:rsidP="008371DD">
            <w:pPr>
              <w:rPr>
                <w:bCs/>
                <w:lang w:val="es-MX"/>
              </w:rPr>
            </w:pPr>
          </w:p>
        </w:tc>
        <w:tc>
          <w:tcPr>
            <w:tcW w:w="567" w:type="dxa"/>
            <w:vAlign w:val="bottom"/>
          </w:tcPr>
          <w:p w:rsidR="00E001A8" w:rsidRPr="008F1CFD" w:rsidRDefault="00E001A8" w:rsidP="00ED130B">
            <w:pPr>
              <w:rPr>
                <w:lang w:val="es-MX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bottom"/>
          </w:tcPr>
          <w:p w:rsidR="00E001A8" w:rsidRPr="008F1CFD" w:rsidRDefault="00E001A8" w:rsidP="008371DD">
            <w:pPr>
              <w:rPr>
                <w:bCs/>
                <w:lang w:val="es-MX"/>
              </w:rPr>
            </w:pPr>
          </w:p>
        </w:tc>
      </w:tr>
      <w:tr w:rsidR="00443A9F" w:rsidRPr="008F1CFD" w:rsidTr="00B84BD3">
        <w:trPr>
          <w:cantSplit/>
        </w:trPr>
        <w:tc>
          <w:tcPr>
            <w:tcW w:w="2095" w:type="dxa"/>
            <w:vAlign w:val="bottom"/>
          </w:tcPr>
          <w:p w:rsidR="00443A9F" w:rsidRPr="008F1CFD" w:rsidRDefault="00443A9F" w:rsidP="008371DD">
            <w:pPr>
              <w:rPr>
                <w:b/>
                <w:lang w:val="es-MX"/>
              </w:rPr>
            </w:pPr>
          </w:p>
        </w:tc>
        <w:tc>
          <w:tcPr>
            <w:tcW w:w="7047" w:type="dxa"/>
            <w:gridSpan w:val="3"/>
            <w:tcBorders>
              <w:top w:val="single" w:sz="4" w:space="0" w:color="auto"/>
            </w:tcBorders>
            <w:vAlign w:val="bottom"/>
          </w:tcPr>
          <w:p w:rsidR="00443A9F" w:rsidRPr="008F1CFD" w:rsidRDefault="00443A9F" w:rsidP="008371DD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Nombre</w:t>
            </w:r>
          </w:p>
        </w:tc>
        <w:tc>
          <w:tcPr>
            <w:tcW w:w="567" w:type="dxa"/>
            <w:vAlign w:val="bottom"/>
          </w:tcPr>
          <w:p w:rsidR="00443A9F" w:rsidRPr="008F1CFD" w:rsidRDefault="00443A9F" w:rsidP="00ED130B">
            <w:pPr>
              <w:rPr>
                <w:lang w:val="es-MX"/>
              </w:rPr>
            </w:pPr>
          </w:p>
        </w:tc>
        <w:tc>
          <w:tcPr>
            <w:tcW w:w="3008" w:type="dxa"/>
            <w:vAlign w:val="bottom"/>
          </w:tcPr>
          <w:p w:rsidR="00443A9F" w:rsidRPr="008F1CFD" w:rsidRDefault="00443A9F" w:rsidP="008371DD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Duración (horas)</w:t>
            </w:r>
          </w:p>
        </w:tc>
      </w:tr>
      <w:tr w:rsidR="00933D49" w:rsidRPr="00B84BD3" w:rsidTr="00B84BD3">
        <w:trPr>
          <w:cantSplit/>
        </w:trPr>
        <w:tc>
          <w:tcPr>
            <w:tcW w:w="2095" w:type="dxa"/>
            <w:vAlign w:val="bottom"/>
          </w:tcPr>
          <w:p w:rsidR="00933D49" w:rsidRPr="008F1CFD" w:rsidRDefault="00933D49" w:rsidP="008371DD">
            <w:pPr>
              <w:rPr>
                <w:b/>
                <w:lang w:val="es-MX"/>
              </w:rPr>
            </w:pPr>
            <w:r w:rsidRPr="008F1CFD">
              <w:rPr>
                <w:b/>
                <w:lang w:val="es-MX"/>
              </w:rPr>
              <w:t>Propósito general de aprendizaje:</w:t>
            </w:r>
          </w:p>
        </w:tc>
        <w:tc>
          <w:tcPr>
            <w:tcW w:w="10622" w:type="dxa"/>
            <w:gridSpan w:val="5"/>
            <w:tcBorders>
              <w:bottom w:val="single" w:sz="4" w:space="0" w:color="auto"/>
            </w:tcBorders>
            <w:vAlign w:val="bottom"/>
          </w:tcPr>
          <w:p w:rsidR="00C54030" w:rsidRDefault="00C54030" w:rsidP="00B84BD3">
            <w:pPr>
              <w:rPr>
                <w:bCs/>
                <w:lang w:val="es-MX"/>
              </w:rPr>
            </w:pPr>
          </w:p>
          <w:p w:rsidR="00933D49" w:rsidRDefault="00933D49" w:rsidP="00B84BD3">
            <w:pPr>
              <w:rPr>
                <w:bCs/>
                <w:lang w:val="es-MX"/>
              </w:rPr>
            </w:pPr>
          </w:p>
        </w:tc>
      </w:tr>
      <w:tr w:rsidR="00E001A8" w:rsidRPr="008F1CFD" w:rsidTr="00C54030">
        <w:trPr>
          <w:cantSplit/>
        </w:trPr>
        <w:tc>
          <w:tcPr>
            <w:tcW w:w="12717" w:type="dxa"/>
            <w:gridSpan w:val="6"/>
            <w:tcBorders>
              <w:bottom w:val="single" w:sz="4" w:space="0" w:color="auto"/>
            </w:tcBorders>
            <w:vAlign w:val="bottom"/>
          </w:tcPr>
          <w:p w:rsidR="00E001A8" w:rsidRPr="00E001A8" w:rsidRDefault="00C54030" w:rsidP="00E001A8">
            <w:pPr>
              <w:jc w:val="center"/>
              <w:rPr>
                <w:b/>
                <w:bCs/>
                <w:lang w:val="es-MX"/>
              </w:rPr>
            </w:pPr>
            <w:bookmarkStart w:id="2" w:name="_GoBack"/>
            <w:bookmarkEnd w:id="2"/>
            <w:r>
              <w:rPr>
                <w:b/>
                <w:bCs/>
                <w:lang w:val="es-MX"/>
              </w:rPr>
              <w:t>Lista de materiales</w:t>
            </w:r>
          </w:p>
        </w:tc>
      </w:tr>
      <w:tr w:rsidR="0025117D" w:rsidRPr="008F1CFD" w:rsidTr="00AA1153">
        <w:trPr>
          <w:cantSplit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9923C0" w:rsidRDefault="0025117D" w:rsidP="0025117D">
            <w:pPr>
              <w:spacing w:after="40"/>
              <w:rPr>
                <w:b/>
                <w:bCs/>
                <w:sz w:val="20"/>
                <w:lang w:val="es-MX"/>
              </w:rPr>
            </w:pPr>
            <w:r w:rsidRPr="009923C0">
              <w:rPr>
                <w:b/>
                <w:bCs/>
                <w:sz w:val="20"/>
                <w:lang w:val="es-MX"/>
              </w:rPr>
              <w:t>Equipo informático</w:t>
            </w:r>
            <w:r>
              <w:rPr>
                <w:b/>
                <w:bCs/>
                <w:sz w:val="20"/>
                <w:lang w:val="es-MX"/>
              </w:rPr>
              <w:t xml:space="preserve"> y eléctrico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9923C0" w:rsidRDefault="0025117D" w:rsidP="0025117D">
            <w:pPr>
              <w:spacing w:after="40"/>
              <w:rPr>
                <w:b/>
                <w:bCs/>
                <w:sz w:val="20"/>
                <w:lang w:val="es-MX"/>
              </w:rPr>
            </w:pPr>
            <w:r w:rsidRPr="009923C0">
              <w:rPr>
                <w:b/>
                <w:bCs/>
                <w:sz w:val="20"/>
                <w:lang w:val="es-MX"/>
              </w:rPr>
              <w:t>Papelería</w:t>
            </w:r>
          </w:p>
        </w:tc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9923C0" w:rsidRDefault="0025117D" w:rsidP="0025117D">
            <w:pPr>
              <w:spacing w:after="40"/>
              <w:rPr>
                <w:b/>
                <w:bCs/>
                <w:sz w:val="20"/>
                <w:lang w:val="es-MX"/>
              </w:rPr>
            </w:pPr>
            <w:r w:rsidRPr="009923C0">
              <w:rPr>
                <w:b/>
                <w:bCs/>
                <w:sz w:val="20"/>
                <w:lang w:val="es-MX"/>
              </w:rPr>
              <w:t>Material didáctico</w:t>
            </w:r>
          </w:p>
        </w:tc>
      </w:tr>
      <w:tr w:rsidR="0025117D" w:rsidRPr="003853CB" w:rsidTr="00AA1153">
        <w:trPr>
          <w:cantSplit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9923C0" w:rsidRDefault="0025117D" w:rsidP="00200743">
            <w:pPr>
              <w:pStyle w:val="ListParagraph"/>
              <w:numPr>
                <w:ilvl w:val="0"/>
                <w:numId w:val="13"/>
              </w:numPr>
              <w:spacing w:after="40"/>
              <w:ind w:left="497"/>
              <w:rPr>
                <w:sz w:val="20"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9923C0" w:rsidRDefault="0025117D" w:rsidP="00200743">
            <w:pPr>
              <w:pStyle w:val="ListParagraph"/>
              <w:numPr>
                <w:ilvl w:val="0"/>
                <w:numId w:val="13"/>
              </w:numPr>
              <w:spacing w:after="40"/>
              <w:ind w:left="497"/>
              <w:rPr>
                <w:sz w:val="20"/>
                <w:lang w:val="es-MX"/>
              </w:rPr>
            </w:pPr>
          </w:p>
        </w:tc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17D" w:rsidRPr="00200743" w:rsidRDefault="0025117D" w:rsidP="00200743">
            <w:pPr>
              <w:pStyle w:val="ListParagraph"/>
              <w:numPr>
                <w:ilvl w:val="0"/>
                <w:numId w:val="13"/>
              </w:numPr>
              <w:spacing w:after="40"/>
              <w:ind w:left="497"/>
              <w:rPr>
                <w:sz w:val="20"/>
                <w:lang w:val="es-MX"/>
              </w:rPr>
            </w:pPr>
          </w:p>
        </w:tc>
      </w:tr>
    </w:tbl>
    <w:p w:rsidR="00C8636F" w:rsidRPr="003853CB" w:rsidRDefault="00C8636F">
      <w:pPr>
        <w:spacing w:after="0"/>
        <w:rPr>
          <w:b/>
          <w:lang w:val="es-MX"/>
        </w:rPr>
      </w:pPr>
      <w:r w:rsidRPr="003853CB">
        <w:rPr>
          <w:b/>
          <w:lang w:val="es-MX"/>
        </w:rPr>
        <w:br w:type="page"/>
      </w:r>
    </w:p>
    <w:tbl>
      <w:tblPr>
        <w:tblStyle w:val="TableGrid"/>
        <w:tblW w:w="4843" w:type="pct"/>
        <w:tblLook w:val="0000" w:firstRow="0" w:lastRow="0" w:firstColumn="0" w:lastColumn="0" w:noHBand="0" w:noVBand="0"/>
      </w:tblPr>
      <w:tblGrid>
        <w:gridCol w:w="1702"/>
        <w:gridCol w:w="1740"/>
        <w:gridCol w:w="1640"/>
        <w:gridCol w:w="3030"/>
        <w:gridCol w:w="821"/>
        <w:gridCol w:w="1211"/>
        <w:gridCol w:w="1390"/>
        <w:gridCol w:w="1242"/>
      </w:tblGrid>
      <w:tr w:rsidR="00A365EE" w:rsidRPr="008F1CFD" w:rsidTr="00542EE7">
        <w:trPr>
          <w:trHeight w:val="368"/>
          <w:tblHeader/>
        </w:trPr>
        <w:tc>
          <w:tcPr>
            <w:tcW w:w="666" w:type="pct"/>
            <w:vMerge w:val="restart"/>
          </w:tcPr>
          <w:p w:rsidR="00543062" w:rsidRPr="008F1CFD" w:rsidRDefault="00216441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  <w:lang w:val="es-MX"/>
              </w:rPr>
              <w:lastRenderedPageBreak/>
              <w:t>Eje temático</w:t>
            </w:r>
          </w:p>
        </w:tc>
        <w:tc>
          <w:tcPr>
            <w:tcW w:w="681" w:type="pct"/>
            <w:vMerge w:val="restart"/>
          </w:tcPr>
          <w:p w:rsidR="00543062" w:rsidRPr="008F1CFD" w:rsidRDefault="00216441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  <w:lang w:val="es-MX"/>
              </w:rPr>
              <w:t>Objetivo</w:t>
            </w:r>
          </w:p>
        </w:tc>
        <w:tc>
          <w:tcPr>
            <w:tcW w:w="642" w:type="pct"/>
            <w:vMerge w:val="restart"/>
          </w:tcPr>
          <w:p w:rsidR="00543062" w:rsidRPr="008F1CFD" w:rsidRDefault="008F1CFD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Técnicas didácticas</w:t>
            </w:r>
          </w:p>
        </w:tc>
        <w:tc>
          <w:tcPr>
            <w:tcW w:w="1186" w:type="pct"/>
            <w:vMerge w:val="restart"/>
          </w:tcPr>
          <w:p w:rsidR="00543062" w:rsidRPr="008F1CFD" w:rsidRDefault="008F1CFD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Actividades de enseñanza-aprendizaje</w:t>
            </w:r>
          </w:p>
        </w:tc>
        <w:tc>
          <w:tcPr>
            <w:tcW w:w="795" w:type="pct"/>
            <w:gridSpan w:val="2"/>
          </w:tcPr>
          <w:p w:rsidR="00543062" w:rsidRPr="008F1CFD" w:rsidRDefault="008F1CFD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Tiempo</w:t>
            </w:r>
          </w:p>
        </w:tc>
        <w:tc>
          <w:tcPr>
            <w:tcW w:w="544" w:type="pct"/>
            <w:vMerge w:val="restart"/>
          </w:tcPr>
          <w:p w:rsidR="00543062" w:rsidRPr="008F1CFD" w:rsidRDefault="008F1CFD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Recursos y materiales didácticos</w:t>
            </w:r>
          </w:p>
        </w:tc>
        <w:tc>
          <w:tcPr>
            <w:tcW w:w="486" w:type="pct"/>
            <w:vMerge w:val="restart"/>
          </w:tcPr>
          <w:p w:rsidR="00543062" w:rsidRPr="008F1CFD" w:rsidRDefault="008F1CFD" w:rsidP="00E818F3">
            <w:pPr>
              <w:spacing w:after="40"/>
              <w:jc w:val="center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Criterios de evaluación</w:t>
            </w:r>
          </w:p>
        </w:tc>
      </w:tr>
      <w:tr w:rsidR="00A365EE" w:rsidRPr="008F1CFD" w:rsidTr="000943B8">
        <w:trPr>
          <w:trHeight w:val="367"/>
        </w:trPr>
        <w:tc>
          <w:tcPr>
            <w:tcW w:w="666" w:type="pct"/>
            <w:vMerge/>
          </w:tcPr>
          <w:p w:rsidR="00543062" w:rsidRPr="008F1CFD" w:rsidRDefault="00543062" w:rsidP="00E818F3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681" w:type="pct"/>
            <w:vMerge/>
          </w:tcPr>
          <w:p w:rsidR="00543062" w:rsidRPr="008F1CFD" w:rsidRDefault="00543062" w:rsidP="00E818F3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642" w:type="pct"/>
            <w:vMerge/>
          </w:tcPr>
          <w:p w:rsidR="00543062" w:rsidRPr="008F1CFD" w:rsidRDefault="00543062" w:rsidP="00E818F3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186" w:type="pct"/>
            <w:vMerge/>
          </w:tcPr>
          <w:p w:rsidR="00543062" w:rsidRPr="008F1CFD" w:rsidRDefault="00543062" w:rsidP="00E818F3">
            <w:pPr>
              <w:spacing w:after="40"/>
              <w:rPr>
                <w:b/>
                <w:sz w:val="18"/>
                <w:lang w:val="es-MX"/>
              </w:rPr>
            </w:pPr>
          </w:p>
        </w:tc>
        <w:tc>
          <w:tcPr>
            <w:tcW w:w="321" w:type="pct"/>
          </w:tcPr>
          <w:p w:rsidR="00543062" w:rsidRPr="008F1CFD" w:rsidRDefault="00543062" w:rsidP="00E818F3">
            <w:pPr>
              <w:spacing w:after="40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Parcial</w:t>
            </w:r>
          </w:p>
        </w:tc>
        <w:tc>
          <w:tcPr>
            <w:tcW w:w="474" w:type="pct"/>
          </w:tcPr>
          <w:p w:rsidR="00543062" w:rsidRPr="008F1CFD" w:rsidRDefault="00543062" w:rsidP="00E818F3">
            <w:pPr>
              <w:spacing w:after="40"/>
              <w:rPr>
                <w:b/>
                <w:sz w:val="18"/>
                <w:lang w:val="es-MX"/>
              </w:rPr>
            </w:pPr>
            <w:r w:rsidRPr="008F1CFD">
              <w:rPr>
                <w:b/>
                <w:sz w:val="18"/>
                <w:lang w:val="es-MX"/>
              </w:rPr>
              <w:t>Acumulado</w:t>
            </w:r>
          </w:p>
        </w:tc>
        <w:tc>
          <w:tcPr>
            <w:tcW w:w="544" w:type="pct"/>
            <w:vMerge/>
          </w:tcPr>
          <w:p w:rsidR="00543062" w:rsidRPr="008F1CFD" w:rsidRDefault="00543062" w:rsidP="00E818F3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486" w:type="pct"/>
            <w:vMerge/>
          </w:tcPr>
          <w:p w:rsidR="00543062" w:rsidRPr="008F1CFD" w:rsidRDefault="00543062" w:rsidP="00E818F3">
            <w:pPr>
              <w:spacing w:after="40"/>
              <w:rPr>
                <w:sz w:val="18"/>
                <w:lang w:val="es-MX"/>
              </w:rPr>
            </w:pPr>
          </w:p>
        </w:tc>
      </w:tr>
      <w:tr w:rsidR="00525BBD" w:rsidRPr="00376CED" w:rsidTr="000943B8">
        <w:trPr>
          <w:trHeight w:val="815"/>
        </w:trPr>
        <w:tc>
          <w:tcPr>
            <w:tcW w:w="666" w:type="pct"/>
            <w:vMerge w:val="restart"/>
          </w:tcPr>
          <w:p w:rsidR="00384B5C" w:rsidRPr="008F1CFD" w:rsidRDefault="00384B5C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384B5C" w:rsidRPr="008F1CFD" w:rsidRDefault="00384B5C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384B5C" w:rsidRPr="008F1CFD" w:rsidRDefault="00384B5C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C6061F" w:rsidRPr="008F1CFD" w:rsidRDefault="00C6061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384B5C" w:rsidRPr="008F1CFD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384B5C" w:rsidRPr="008F1CFD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384B5C" w:rsidRPr="008F1CFD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384B5C" w:rsidRPr="008F1CFD" w:rsidRDefault="00384B5C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525BBD" w:rsidRPr="00376CED" w:rsidTr="000943B8">
        <w:trPr>
          <w:trHeight w:val="815"/>
        </w:trPr>
        <w:tc>
          <w:tcPr>
            <w:tcW w:w="666" w:type="pct"/>
            <w:vMerge/>
          </w:tcPr>
          <w:p w:rsidR="00384B5C" w:rsidRDefault="00384B5C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384B5C" w:rsidRDefault="00384B5C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384B5C" w:rsidRPr="008F1CFD" w:rsidRDefault="00384B5C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55353D" w:rsidRPr="008F1CFD" w:rsidRDefault="0055353D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384B5C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384B5C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384B5C" w:rsidRDefault="00384B5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384B5C" w:rsidRDefault="00384B5C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A365EE" w:rsidRPr="00A51A19" w:rsidTr="000943B8">
        <w:trPr>
          <w:trHeight w:val="595"/>
        </w:trPr>
        <w:tc>
          <w:tcPr>
            <w:tcW w:w="66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A365EE" w:rsidRPr="00B36922" w:rsidTr="000943B8">
        <w:trPr>
          <w:trHeight w:val="1350"/>
        </w:trPr>
        <w:tc>
          <w:tcPr>
            <w:tcW w:w="66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A365EE" w:rsidRPr="007B1DB5" w:rsidTr="000943B8">
        <w:trPr>
          <w:trHeight w:val="685"/>
        </w:trPr>
        <w:tc>
          <w:tcPr>
            <w:tcW w:w="66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543062" w:rsidRPr="008F1CFD" w:rsidRDefault="00543062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85002C" w:rsidRPr="008F1CFD" w:rsidRDefault="0085002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543062" w:rsidRPr="008F1CFD" w:rsidRDefault="00543062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525BBD" w:rsidRPr="0000207F" w:rsidTr="000943B8">
        <w:trPr>
          <w:trHeight w:val="775"/>
        </w:trPr>
        <w:tc>
          <w:tcPr>
            <w:tcW w:w="666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00207F" w:rsidRPr="008F1CFD" w:rsidRDefault="0000207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00207F" w:rsidRPr="008F1CFD" w:rsidRDefault="0000207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00207F" w:rsidRPr="008F1CFD" w:rsidRDefault="0000207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8E53AF" w:rsidRPr="0000207F" w:rsidTr="000943B8">
        <w:trPr>
          <w:trHeight w:val="775"/>
        </w:trPr>
        <w:tc>
          <w:tcPr>
            <w:tcW w:w="66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AC724C" w:rsidRPr="008F1CFD" w:rsidRDefault="00AC724C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8E53AF" w:rsidRPr="0000207F" w:rsidTr="000943B8">
        <w:trPr>
          <w:trHeight w:val="775"/>
        </w:trPr>
        <w:tc>
          <w:tcPr>
            <w:tcW w:w="66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  <w:tr w:rsidR="008E53AF" w:rsidRPr="0000207F" w:rsidTr="000943B8">
        <w:trPr>
          <w:trHeight w:val="775"/>
        </w:trPr>
        <w:tc>
          <w:tcPr>
            <w:tcW w:w="66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  <w:tc>
          <w:tcPr>
            <w:tcW w:w="681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642" w:type="pct"/>
          </w:tcPr>
          <w:p w:rsidR="008E53AF" w:rsidRPr="008F1CFD" w:rsidRDefault="008E53AF" w:rsidP="00E818F3">
            <w:pPr>
              <w:spacing w:after="40"/>
              <w:rPr>
                <w:bCs/>
                <w:sz w:val="18"/>
                <w:lang w:val="es-MX"/>
              </w:rPr>
            </w:pPr>
          </w:p>
        </w:tc>
        <w:tc>
          <w:tcPr>
            <w:tcW w:w="118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321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7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544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bCs/>
                <w:sz w:val="18"/>
                <w:lang w:val="es-MX"/>
              </w:rPr>
            </w:pPr>
          </w:p>
        </w:tc>
        <w:tc>
          <w:tcPr>
            <w:tcW w:w="486" w:type="pct"/>
          </w:tcPr>
          <w:p w:rsidR="008E53AF" w:rsidRPr="008F1CFD" w:rsidRDefault="008E53AF" w:rsidP="00E818F3">
            <w:pPr>
              <w:spacing w:after="40"/>
              <w:rPr>
                <w:rFonts w:cs="Arial"/>
                <w:sz w:val="18"/>
                <w:lang w:val="es-MX"/>
              </w:rPr>
            </w:pPr>
          </w:p>
        </w:tc>
      </w:tr>
    </w:tbl>
    <w:p w:rsidR="006100A8" w:rsidRDefault="006100A8" w:rsidP="008371DD">
      <w:pPr>
        <w:rPr>
          <w:lang w:val="es-MX"/>
        </w:rPr>
      </w:pPr>
    </w:p>
    <w:p w:rsidR="00543062" w:rsidRDefault="00AF21AF" w:rsidP="008371DD">
      <w:pPr>
        <w:rPr>
          <w:lang w:val="es-MX"/>
        </w:rPr>
      </w:pPr>
      <w:r>
        <w:rPr>
          <w:lang w:val="es-MX"/>
        </w:rPr>
        <w:lastRenderedPageBreak/>
        <w:t>Productos</w:t>
      </w:r>
      <w:r w:rsidR="006100A8">
        <w:rPr>
          <w:lang w:val="es-MX"/>
        </w:rPr>
        <w:t xml:space="preserve"> finales</w:t>
      </w:r>
      <w:r>
        <w:rPr>
          <w:lang w:val="es-MX"/>
        </w:rPr>
        <w:t>:</w:t>
      </w:r>
    </w:p>
    <w:p w:rsidR="00AF21AF" w:rsidRDefault="00AF21AF" w:rsidP="00AF21AF">
      <w:pPr>
        <w:pStyle w:val="ListParagraph"/>
        <w:numPr>
          <w:ilvl w:val="0"/>
          <w:numId w:val="11"/>
        </w:numPr>
        <w:rPr>
          <w:lang w:val="es-MX"/>
        </w:rPr>
      </w:pPr>
    </w:p>
    <w:p w:rsidR="00AF21AF" w:rsidRPr="00AF21AF" w:rsidRDefault="00AF21AF" w:rsidP="00AF21AF">
      <w:pPr>
        <w:pStyle w:val="ListParagraph"/>
        <w:numPr>
          <w:ilvl w:val="0"/>
          <w:numId w:val="11"/>
        </w:numPr>
        <w:rPr>
          <w:lang w:val="es-MX"/>
        </w:rPr>
      </w:pPr>
    </w:p>
    <w:sectPr w:rsidR="00AF21AF" w:rsidRPr="00AF21AF" w:rsidSect="009923C0">
      <w:footerReference w:type="even" r:id="rId17"/>
      <w:type w:val="oddPage"/>
      <w:pgSz w:w="15840" w:h="12240" w:orient="landscape" w:code="1"/>
      <w:pgMar w:top="1440" w:right="1440" w:bottom="1135" w:left="1440" w:header="72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0D" w:rsidRDefault="0000130D">
      <w:r>
        <w:separator/>
      </w:r>
    </w:p>
    <w:p w:rsidR="0000130D" w:rsidRDefault="0000130D"/>
  </w:endnote>
  <w:endnote w:type="continuationSeparator" w:id="0">
    <w:p w:rsidR="0000130D" w:rsidRDefault="0000130D">
      <w:r>
        <w:continuationSeparator/>
      </w:r>
    </w:p>
    <w:p w:rsidR="0000130D" w:rsidRDefault="000013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MM_485 SB 585 NO 11 OP">
    <w:altName w:val="Tahoma"/>
    <w:panose1 w:val="00000000000000000000"/>
    <w:charset w:val="00"/>
    <w:family w:val="roman"/>
    <w:notTrueType/>
    <w:pitch w:val="default"/>
    <w:sig w:usb0="016520D7" w:usb1="00640072" w:usb2="006E0061" w:usb3="00000061" w:csb0="BFF7AEDB" w:csb1="81642FE4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734" w:rsidRDefault="001F2F55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03DCEE" wp14:editId="2D3F461E">
              <wp:simplePos x="0" y="0"/>
              <wp:positionH relativeFrom="column">
                <wp:posOffset>1512570</wp:posOffset>
              </wp:positionH>
              <wp:positionV relativeFrom="paragraph">
                <wp:posOffset>127000</wp:posOffset>
              </wp:positionV>
              <wp:extent cx="2812415" cy="231140"/>
              <wp:effectExtent l="0" t="0" r="0" b="0"/>
              <wp:wrapSquare wrapText="bothSides"/>
              <wp:docPr id="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241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734" w:rsidRPr="001F2F55" w:rsidRDefault="00433734" w:rsidP="00433734">
                          <w:pPr>
                            <w:rPr>
                              <w:rFonts w:ascii="HelveticaNeueLT Std Med" w:hAnsi="HelveticaNeueLT Std Med"/>
                              <w:b/>
                              <w:color w:val="2B5A85"/>
                              <w:sz w:val="19"/>
                              <w:szCs w:val="19"/>
                            </w:rPr>
                          </w:pPr>
                          <w:r w:rsidRPr="001F2F55">
                            <w:rPr>
                              <w:rFonts w:ascii="HelveticaNeueLT Std Med" w:hAnsi="HelveticaNeueLT Std Med"/>
                              <w:b/>
                              <w:color w:val="2B5A85"/>
                              <w:sz w:val="19"/>
                              <w:szCs w:val="19"/>
                            </w:rPr>
                            <w:t>DAI</w:t>
                          </w:r>
                          <w:r w:rsidRPr="001F2F55"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</w:rPr>
                            <w:t xml:space="preserve"> </w:t>
                          </w:r>
                          <w:r w:rsidR="001F2F55" w:rsidRPr="001F2F55"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</w:rPr>
                            <w:t>Shaping a more livable worl</w:t>
                          </w:r>
                          <w:r w:rsidR="009923C0">
                            <w:rPr>
                              <w:rFonts w:ascii="HelveticaNeueLT Std" w:hAnsi="HelveticaNeueLT Std"/>
                              <w:color w:val="2B5A85"/>
                              <w:sz w:val="19"/>
                              <w:szCs w:val="19"/>
                            </w:rPr>
                            <w:t>d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left:0;text-align:left;margin-left:119.1pt;margin-top:10pt;width:221.45pt;height:18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" filled="f" stroked="f">
              <v:textbox>
                <w:txbxContent>
                  <w:p w:rsidR="00433734" w:rsidRPr="001F2F55" w:rsidRDefault="00433734" w:rsidP="00433734">
                    <w:pPr>
                      <w:rPr>
                        <w:rFonts w:ascii="HelveticaNeueLT Std Med" w:hAnsi="HelveticaNeueLT Std Med"/>
                        <w:b/>
                        <w:color w:val="2B5A85"/>
                        <w:sz w:val="19"/>
                        <w:szCs w:val="19"/>
                      </w:rPr>
                    </w:pPr>
                    <w:r w:rsidRPr="001F2F55">
                      <w:rPr>
                        <w:rFonts w:ascii="HelveticaNeueLT Std Med" w:hAnsi="HelveticaNeueLT Std Med"/>
                        <w:b/>
                        <w:color w:val="2B5A85"/>
                        <w:sz w:val="19"/>
                        <w:szCs w:val="19"/>
                      </w:rPr>
                      <w:t>DAI</w:t>
                    </w:r>
                    <w:r w:rsidRPr="001F2F55"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</w:rPr>
                      <w:t xml:space="preserve"> </w:t>
                    </w:r>
                    <w:r w:rsidR="001F2F55" w:rsidRPr="001F2F55"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</w:rPr>
                      <w:t>Shaping a more livable worl</w:t>
                    </w:r>
                    <w:r w:rsidR="009923C0">
                      <w:rPr>
                        <w:rFonts w:ascii="HelveticaNeueLT Std" w:hAnsi="HelveticaNeueLT Std"/>
                        <w:color w:val="2B5A85"/>
                        <w:sz w:val="19"/>
                        <w:szCs w:val="19"/>
                      </w:rPr>
                      <w:t>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F71B474" wp14:editId="7824B1E2">
              <wp:simplePos x="0" y="0"/>
              <wp:positionH relativeFrom="column">
                <wp:posOffset>5766244</wp:posOffset>
              </wp:positionH>
              <wp:positionV relativeFrom="paragraph">
                <wp:posOffset>122806</wp:posOffset>
              </wp:positionV>
              <wp:extent cx="1318260" cy="482600"/>
              <wp:effectExtent l="0" t="0" r="15240" b="1270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26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5F9" w:rsidRPr="000135F9" w:rsidRDefault="000135F9" w:rsidP="000135F9">
                          <w:pPr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</w:pP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 xml:space="preserve">Mariano Escobedo </w:t>
                          </w:r>
                          <w:proofErr w:type="gramStart"/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>388 .</w:t>
                          </w:r>
                          <w:proofErr w:type="gramEnd"/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 xml:space="preserve"> Of. 401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>Col. Anzures, México DF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 xml:space="preserve">11590, México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left:0;text-align:left;margin-left:454.05pt;margin-top:9.65pt;width:103.8pt;height:3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HysAIAALI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" filled="f" stroked="f">
              <v:textbox inset="0,0,0,0">
                <w:txbxContent>
                  <w:p w:rsidR="000135F9" w:rsidRPr="000135F9" w:rsidRDefault="000135F9" w:rsidP="000135F9">
                    <w:pPr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</w:pP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 xml:space="preserve">Mariano Escobedo </w:t>
                    </w:r>
                    <w:proofErr w:type="gramStart"/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>388 .</w:t>
                    </w:r>
                    <w:proofErr w:type="gramEnd"/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 xml:space="preserve"> Of. 401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>Col. Anzures, México DF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 xml:space="preserve">11590, México </w:t>
                    </w:r>
                  </w:p>
                </w:txbxContent>
              </v:textbox>
            </v:shape>
          </w:pict>
        </mc:Fallback>
      </mc:AlternateContent>
    </w:r>
    <w:r w:rsidR="00B41659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2C93319" wp14:editId="6BBA13A1">
              <wp:simplePos x="0" y="0"/>
              <wp:positionH relativeFrom="column">
                <wp:posOffset>7356355</wp:posOffset>
              </wp:positionH>
              <wp:positionV relativeFrom="paragraph">
                <wp:posOffset>142012</wp:posOffset>
              </wp:positionV>
              <wp:extent cx="1315720" cy="487680"/>
              <wp:effectExtent l="0" t="0" r="17780" b="7620"/>
              <wp:wrapNone/>
              <wp:docPr id="6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5F9" w:rsidRPr="000135F9" w:rsidRDefault="000135F9" w:rsidP="000135F9">
                          <w:pPr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</w:pP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t>Tel: (52) (55) 5250-6011</w:t>
                          </w:r>
                          <w:r w:rsidRPr="000135F9">
                            <w:rPr>
                              <w:rFonts w:ascii="HelveticaNeueLT Std" w:hAnsi="HelveticaNeueLT Std"/>
                              <w:color w:val="2B5A85"/>
                              <w:sz w:val="14"/>
                              <w:szCs w:val="14"/>
                              <w:lang w:val="es-MX"/>
                            </w:rPr>
                            <w:br/>
                            <w:t xml:space="preserve">       (52) (55) 5250-6053 www.dai.com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left:0;text-align:left;margin-left:579.25pt;margin-top:11.2pt;width:103.6pt;height:3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Dw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" filled="f" stroked="f">
              <v:textbox inset="0,0,0,0">
                <w:txbxContent>
                  <w:p w:rsidR="000135F9" w:rsidRPr="000135F9" w:rsidRDefault="000135F9" w:rsidP="000135F9">
                    <w:pPr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</w:pP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t>Tel: (52) (55) 5250-6011</w:t>
                    </w:r>
                    <w:r w:rsidRPr="000135F9">
                      <w:rPr>
                        <w:rFonts w:ascii="HelveticaNeueLT Std" w:hAnsi="HelveticaNeueLT Std"/>
                        <w:color w:val="2B5A85"/>
                        <w:sz w:val="14"/>
                        <w:szCs w:val="14"/>
                        <w:lang w:val="es-MX"/>
                      </w:rPr>
                      <w:br/>
                      <w:t xml:space="preserve">       (52) (55) 5250-6053 www.dai.com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59" w:rsidRPr="006645CF" w:rsidRDefault="00B63329" w:rsidP="006645CF">
    <w:pPr>
      <w:pStyle w:val="Foot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C90079D" wp14:editId="1C810341">
          <wp:simplePos x="0" y="0"/>
          <wp:positionH relativeFrom="column">
            <wp:posOffset>3473666</wp:posOffset>
          </wp:positionH>
          <wp:positionV relativeFrom="paragraph">
            <wp:posOffset>118446</wp:posOffset>
          </wp:positionV>
          <wp:extent cx="1325880" cy="331470"/>
          <wp:effectExtent l="0" t="0" r="7620" b="0"/>
          <wp:wrapNone/>
          <wp:docPr id="2" name="Imagen 43" descr="dai_logo_3c_COATED-jpg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dai_logo_3c_COATED-jpg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331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59" w:rsidRPr="009923C0" w:rsidRDefault="009923C0" w:rsidP="0066270E">
    <w:pPr>
      <w:pStyle w:val="Footer"/>
      <w:rPr>
        <w:lang w:val="es-MX"/>
      </w:rPr>
    </w:pPr>
    <w:r>
      <w:rPr>
        <w:lang w:val="es-MX"/>
      </w:rPr>
      <w:t>Carta descriptiva del curso [Nombre del curso]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D424A0">
      <w:rPr>
        <w:rStyle w:val="FooterPageNumberChar"/>
        <w:noProof/>
        <w:lang w:val="es-MX"/>
      </w:rPr>
      <w:t>1</w:t>
    </w:r>
    <w:r w:rsidRPr="003C310E">
      <w:rPr>
        <w:rStyle w:val="FooterPageNumberCha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52D" w:rsidRPr="0014605F" w:rsidRDefault="00AD20A8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="0022452D"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D424A0">
      <w:rPr>
        <w:rStyle w:val="FooterPageNumberChar"/>
        <w:noProof/>
        <w:lang w:val="es-MX"/>
      </w:rPr>
      <w:t>2</w:t>
    </w:r>
    <w:r w:rsidRPr="003C310E">
      <w:rPr>
        <w:rStyle w:val="FooterPageNumberChar"/>
      </w:rPr>
      <w:fldChar w:fldCharType="end"/>
    </w:r>
    <w:r w:rsidR="00F65D8F">
      <w:rPr>
        <w:rStyle w:val="FooterPageNumberChar"/>
        <w:lang w:val="es-MX"/>
      </w:rPr>
      <w:tab/>
    </w:r>
    <w:r w:rsidR="00F65D8F">
      <w:rPr>
        <w:lang w:val="es-MX"/>
      </w:rPr>
      <w:t>Carta descriptiva del curso [Nombre del curso]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0D" w:rsidRDefault="0000130D">
      <w:r>
        <w:separator/>
      </w:r>
    </w:p>
  </w:footnote>
  <w:footnote w:type="continuationSeparator" w:id="0">
    <w:p w:rsidR="0000130D" w:rsidRDefault="0000130D">
      <w:r>
        <w:continuationSeparator/>
      </w:r>
    </w:p>
    <w:p w:rsidR="0000130D" w:rsidRDefault="000013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59" w:rsidRDefault="00B63329">
    <w:r>
      <w:rPr>
        <w:noProof/>
        <w:lang w:val="es-MX" w:eastAsia="es-MX"/>
      </w:rPr>
      <w:drawing>
        <wp:inline distT="0" distB="0" distL="0" distR="0" wp14:anchorId="1C6699B3" wp14:editId="27232DA3">
          <wp:extent cx="694690" cy="175260"/>
          <wp:effectExtent l="0" t="0" r="0" b="0"/>
          <wp:docPr id="3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262"/>
    <w:multiLevelType w:val="hybridMultilevel"/>
    <w:tmpl w:val="49FA6A7C"/>
    <w:lvl w:ilvl="0" w:tplc="7638CC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5EE6"/>
    <w:multiLevelType w:val="hybridMultilevel"/>
    <w:tmpl w:val="63985068"/>
    <w:lvl w:ilvl="0" w:tplc="AF3864D0">
      <w:start w:val="1"/>
      <w:numFmt w:val="bullet"/>
      <w:pStyle w:val="TextBox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  <w:b w:val="0"/>
        <w:i w:val="0"/>
        <w:color w:val="2B5A85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F82CD9"/>
    <w:multiLevelType w:val="hybridMultilevel"/>
    <w:tmpl w:val="639A89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27730"/>
    <w:multiLevelType w:val="multilevel"/>
    <w:tmpl w:val="10747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B4877"/>
    <w:multiLevelType w:val="singleLevel"/>
    <w:tmpl w:val="7746595E"/>
    <w:lvl w:ilvl="0">
      <w:start w:val="1"/>
      <w:numFmt w:val="bullet"/>
      <w:pStyle w:val="SquareBullets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i w:val="0"/>
        <w:sz w:val="24"/>
        <w:szCs w:val="24"/>
      </w:rPr>
    </w:lvl>
  </w:abstractNum>
  <w:abstractNum w:abstractNumId="5">
    <w:nsid w:val="25126686"/>
    <w:multiLevelType w:val="hybridMultilevel"/>
    <w:tmpl w:val="DAFEC438"/>
    <w:lvl w:ilvl="0" w:tplc="627827C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993B0F"/>
    <w:multiLevelType w:val="hybridMultilevel"/>
    <w:tmpl w:val="C8A8899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C2F5B"/>
    <w:multiLevelType w:val="multilevel"/>
    <w:tmpl w:val="C6DEBF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2cea6,#e6cdb4,#6c47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0130D"/>
    <w:rsid w:val="0000207F"/>
    <w:rsid w:val="0000676D"/>
    <w:rsid w:val="000135F9"/>
    <w:rsid w:val="0001412B"/>
    <w:rsid w:val="0001444D"/>
    <w:rsid w:val="00015B38"/>
    <w:rsid w:val="00017324"/>
    <w:rsid w:val="0003033A"/>
    <w:rsid w:val="000337ED"/>
    <w:rsid w:val="00043799"/>
    <w:rsid w:val="00051BA2"/>
    <w:rsid w:val="00053617"/>
    <w:rsid w:val="00074BF3"/>
    <w:rsid w:val="00077CDD"/>
    <w:rsid w:val="000943B8"/>
    <w:rsid w:val="00097D6E"/>
    <w:rsid w:val="000B673A"/>
    <w:rsid w:val="000B7EEC"/>
    <w:rsid w:val="000D0D02"/>
    <w:rsid w:val="000D1A7E"/>
    <w:rsid w:val="000D2997"/>
    <w:rsid w:val="000E7005"/>
    <w:rsid w:val="000F5DEC"/>
    <w:rsid w:val="000F6ACA"/>
    <w:rsid w:val="00101478"/>
    <w:rsid w:val="001030EC"/>
    <w:rsid w:val="001039AE"/>
    <w:rsid w:val="00107A5F"/>
    <w:rsid w:val="00137348"/>
    <w:rsid w:val="00143A7B"/>
    <w:rsid w:val="0014605F"/>
    <w:rsid w:val="00160FA1"/>
    <w:rsid w:val="001629DC"/>
    <w:rsid w:val="00167717"/>
    <w:rsid w:val="0017149F"/>
    <w:rsid w:val="00194898"/>
    <w:rsid w:val="001A3EE7"/>
    <w:rsid w:val="001A4F85"/>
    <w:rsid w:val="001A73EB"/>
    <w:rsid w:val="001B5420"/>
    <w:rsid w:val="001B6E41"/>
    <w:rsid w:val="001C6FEA"/>
    <w:rsid w:val="001C7846"/>
    <w:rsid w:val="001E647F"/>
    <w:rsid w:val="001F2021"/>
    <w:rsid w:val="001F2F55"/>
    <w:rsid w:val="00200743"/>
    <w:rsid w:val="0021285A"/>
    <w:rsid w:val="00213E7E"/>
    <w:rsid w:val="00216441"/>
    <w:rsid w:val="00221791"/>
    <w:rsid w:val="00223A01"/>
    <w:rsid w:val="00223D68"/>
    <w:rsid w:val="0022452D"/>
    <w:rsid w:val="002345F9"/>
    <w:rsid w:val="00235A84"/>
    <w:rsid w:val="00243490"/>
    <w:rsid w:val="00244933"/>
    <w:rsid w:val="0025117D"/>
    <w:rsid w:val="00265A35"/>
    <w:rsid w:val="0029329D"/>
    <w:rsid w:val="00295427"/>
    <w:rsid w:val="002B1D74"/>
    <w:rsid w:val="002C3604"/>
    <w:rsid w:val="002D3AD4"/>
    <w:rsid w:val="002D56D0"/>
    <w:rsid w:val="002E353D"/>
    <w:rsid w:val="002E4BF9"/>
    <w:rsid w:val="003075F4"/>
    <w:rsid w:val="003132DD"/>
    <w:rsid w:val="003136B0"/>
    <w:rsid w:val="00321039"/>
    <w:rsid w:val="00337167"/>
    <w:rsid w:val="003371A4"/>
    <w:rsid w:val="00343FBD"/>
    <w:rsid w:val="00366A1F"/>
    <w:rsid w:val="00376CED"/>
    <w:rsid w:val="00380AD3"/>
    <w:rsid w:val="00384B5C"/>
    <w:rsid w:val="003853CB"/>
    <w:rsid w:val="003912A0"/>
    <w:rsid w:val="00394EC2"/>
    <w:rsid w:val="003A714F"/>
    <w:rsid w:val="003B0EF4"/>
    <w:rsid w:val="003B5601"/>
    <w:rsid w:val="003C10E9"/>
    <w:rsid w:val="003C310E"/>
    <w:rsid w:val="003C33FF"/>
    <w:rsid w:val="003C4334"/>
    <w:rsid w:val="003C43BD"/>
    <w:rsid w:val="003C64FB"/>
    <w:rsid w:val="003C783A"/>
    <w:rsid w:val="003D3486"/>
    <w:rsid w:val="003E23B7"/>
    <w:rsid w:val="003E28E2"/>
    <w:rsid w:val="003E5D5E"/>
    <w:rsid w:val="003F0FC0"/>
    <w:rsid w:val="00403DB6"/>
    <w:rsid w:val="00410C8D"/>
    <w:rsid w:val="00413E7F"/>
    <w:rsid w:val="00433734"/>
    <w:rsid w:val="00442176"/>
    <w:rsid w:val="004424BF"/>
    <w:rsid w:val="00443561"/>
    <w:rsid w:val="00443A9F"/>
    <w:rsid w:val="0044764D"/>
    <w:rsid w:val="004573E8"/>
    <w:rsid w:val="00462473"/>
    <w:rsid w:val="00471FC6"/>
    <w:rsid w:val="00472A15"/>
    <w:rsid w:val="00473637"/>
    <w:rsid w:val="00474CFA"/>
    <w:rsid w:val="00483206"/>
    <w:rsid w:val="004927FC"/>
    <w:rsid w:val="004A6008"/>
    <w:rsid w:val="004B1442"/>
    <w:rsid w:val="004B3FB4"/>
    <w:rsid w:val="004B6206"/>
    <w:rsid w:val="004C58EC"/>
    <w:rsid w:val="004C70B8"/>
    <w:rsid w:val="004D0E91"/>
    <w:rsid w:val="004D0E95"/>
    <w:rsid w:val="004D7C43"/>
    <w:rsid w:val="004E65BF"/>
    <w:rsid w:val="004E6902"/>
    <w:rsid w:val="004F0F96"/>
    <w:rsid w:val="004F4798"/>
    <w:rsid w:val="005035EC"/>
    <w:rsid w:val="00517B23"/>
    <w:rsid w:val="00520251"/>
    <w:rsid w:val="00522E86"/>
    <w:rsid w:val="00525BBD"/>
    <w:rsid w:val="0053204D"/>
    <w:rsid w:val="00532988"/>
    <w:rsid w:val="00536945"/>
    <w:rsid w:val="00536EBE"/>
    <w:rsid w:val="00542EE7"/>
    <w:rsid w:val="00543062"/>
    <w:rsid w:val="00545CBD"/>
    <w:rsid w:val="005505F2"/>
    <w:rsid w:val="0055353D"/>
    <w:rsid w:val="00554821"/>
    <w:rsid w:val="00556803"/>
    <w:rsid w:val="00561D6D"/>
    <w:rsid w:val="00566E9F"/>
    <w:rsid w:val="0058226F"/>
    <w:rsid w:val="0059014E"/>
    <w:rsid w:val="0059629A"/>
    <w:rsid w:val="0059729A"/>
    <w:rsid w:val="005A59FA"/>
    <w:rsid w:val="005A7687"/>
    <w:rsid w:val="005B2103"/>
    <w:rsid w:val="005B5698"/>
    <w:rsid w:val="005C7F8A"/>
    <w:rsid w:val="005D0D7B"/>
    <w:rsid w:val="005E06BA"/>
    <w:rsid w:val="005E275C"/>
    <w:rsid w:val="006021D8"/>
    <w:rsid w:val="00605CD0"/>
    <w:rsid w:val="006100A8"/>
    <w:rsid w:val="00614C95"/>
    <w:rsid w:val="00622014"/>
    <w:rsid w:val="00630770"/>
    <w:rsid w:val="00645A4C"/>
    <w:rsid w:val="006542FC"/>
    <w:rsid w:val="0066270E"/>
    <w:rsid w:val="006645CF"/>
    <w:rsid w:val="006666B5"/>
    <w:rsid w:val="0066754C"/>
    <w:rsid w:val="00674A2F"/>
    <w:rsid w:val="00681389"/>
    <w:rsid w:val="00682FF5"/>
    <w:rsid w:val="006854AF"/>
    <w:rsid w:val="00691ECE"/>
    <w:rsid w:val="00697027"/>
    <w:rsid w:val="006970D9"/>
    <w:rsid w:val="006B2CF9"/>
    <w:rsid w:val="006B7F1D"/>
    <w:rsid w:val="006D667D"/>
    <w:rsid w:val="006E4D42"/>
    <w:rsid w:val="006F288B"/>
    <w:rsid w:val="006F3BCB"/>
    <w:rsid w:val="00701C8C"/>
    <w:rsid w:val="00703961"/>
    <w:rsid w:val="0071086B"/>
    <w:rsid w:val="00716FE2"/>
    <w:rsid w:val="00724D0C"/>
    <w:rsid w:val="00734F30"/>
    <w:rsid w:val="007350E9"/>
    <w:rsid w:val="007361A4"/>
    <w:rsid w:val="007378CC"/>
    <w:rsid w:val="00737D8B"/>
    <w:rsid w:val="00740D5B"/>
    <w:rsid w:val="007446A7"/>
    <w:rsid w:val="007456FD"/>
    <w:rsid w:val="0075577B"/>
    <w:rsid w:val="00767673"/>
    <w:rsid w:val="00786671"/>
    <w:rsid w:val="007B1DB5"/>
    <w:rsid w:val="007C5F09"/>
    <w:rsid w:val="007C75E0"/>
    <w:rsid w:val="007D5F1F"/>
    <w:rsid w:val="007D61E0"/>
    <w:rsid w:val="007E351B"/>
    <w:rsid w:val="007E5BE4"/>
    <w:rsid w:val="008140F6"/>
    <w:rsid w:val="008356BB"/>
    <w:rsid w:val="008371DD"/>
    <w:rsid w:val="008414FC"/>
    <w:rsid w:val="0085002C"/>
    <w:rsid w:val="00855098"/>
    <w:rsid w:val="0086615D"/>
    <w:rsid w:val="0086690C"/>
    <w:rsid w:val="0088026B"/>
    <w:rsid w:val="00882F40"/>
    <w:rsid w:val="00883B07"/>
    <w:rsid w:val="00897A47"/>
    <w:rsid w:val="008A6257"/>
    <w:rsid w:val="008B061D"/>
    <w:rsid w:val="008B7B95"/>
    <w:rsid w:val="008C090B"/>
    <w:rsid w:val="008C139E"/>
    <w:rsid w:val="008C2274"/>
    <w:rsid w:val="008D059E"/>
    <w:rsid w:val="008D5153"/>
    <w:rsid w:val="008E1B33"/>
    <w:rsid w:val="008E53AF"/>
    <w:rsid w:val="008F1CFD"/>
    <w:rsid w:val="008F51CE"/>
    <w:rsid w:val="008F51E9"/>
    <w:rsid w:val="00921F4C"/>
    <w:rsid w:val="009260D3"/>
    <w:rsid w:val="00930A2F"/>
    <w:rsid w:val="00933D49"/>
    <w:rsid w:val="00942D10"/>
    <w:rsid w:val="00960D6C"/>
    <w:rsid w:val="00963B20"/>
    <w:rsid w:val="00965D31"/>
    <w:rsid w:val="00974C4D"/>
    <w:rsid w:val="00976B00"/>
    <w:rsid w:val="00977B34"/>
    <w:rsid w:val="00980DEB"/>
    <w:rsid w:val="009923C0"/>
    <w:rsid w:val="0099311E"/>
    <w:rsid w:val="00994285"/>
    <w:rsid w:val="009A11E3"/>
    <w:rsid w:val="009A5753"/>
    <w:rsid w:val="009B7158"/>
    <w:rsid w:val="009B7511"/>
    <w:rsid w:val="009C1C3D"/>
    <w:rsid w:val="00A022B7"/>
    <w:rsid w:val="00A04052"/>
    <w:rsid w:val="00A13459"/>
    <w:rsid w:val="00A365EE"/>
    <w:rsid w:val="00A36CC2"/>
    <w:rsid w:val="00A500BD"/>
    <w:rsid w:val="00A51A19"/>
    <w:rsid w:val="00A546BD"/>
    <w:rsid w:val="00A55386"/>
    <w:rsid w:val="00A713E4"/>
    <w:rsid w:val="00A76044"/>
    <w:rsid w:val="00A8345A"/>
    <w:rsid w:val="00A84A2E"/>
    <w:rsid w:val="00A90BA3"/>
    <w:rsid w:val="00AA0415"/>
    <w:rsid w:val="00AA1153"/>
    <w:rsid w:val="00AA54D1"/>
    <w:rsid w:val="00AA5748"/>
    <w:rsid w:val="00AB740F"/>
    <w:rsid w:val="00AC37F7"/>
    <w:rsid w:val="00AC6B32"/>
    <w:rsid w:val="00AC724C"/>
    <w:rsid w:val="00AD20A8"/>
    <w:rsid w:val="00AD771B"/>
    <w:rsid w:val="00AF21AF"/>
    <w:rsid w:val="00AF4CA3"/>
    <w:rsid w:val="00B05C7F"/>
    <w:rsid w:val="00B06A35"/>
    <w:rsid w:val="00B06CF1"/>
    <w:rsid w:val="00B11D02"/>
    <w:rsid w:val="00B2377B"/>
    <w:rsid w:val="00B244B3"/>
    <w:rsid w:val="00B31BDE"/>
    <w:rsid w:val="00B343D1"/>
    <w:rsid w:val="00B36922"/>
    <w:rsid w:val="00B41659"/>
    <w:rsid w:val="00B45342"/>
    <w:rsid w:val="00B45CD6"/>
    <w:rsid w:val="00B51020"/>
    <w:rsid w:val="00B63329"/>
    <w:rsid w:val="00B648F8"/>
    <w:rsid w:val="00B804A7"/>
    <w:rsid w:val="00B81C97"/>
    <w:rsid w:val="00B84BD3"/>
    <w:rsid w:val="00B900F3"/>
    <w:rsid w:val="00B91ABB"/>
    <w:rsid w:val="00B9584A"/>
    <w:rsid w:val="00BA2DED"/>
    <w:rsid w:val="00BB60FA"/>
    <w:rsid w:val="00BB6958"/>
    <w:rsid w:val="00BD0729"/>
    <w:rsid w:val="00BD34D3"/>
    <w:rsid w:val="00BD43AD"/>
    <w:rsid w:val="00BD5A25"/>
    <w:rsid w:val="00BD6A12"/>
    <w:rsid w:val="00BD7CF8"/>
    <w:rsid w:val="00BF064B"/>
    <w:rsid w:val="00C1028F"/>
    <w:rsid w:val="00C10F35"/>
    <w:rsid w:val="00C1670A"/>
    <w:rsid w:val="00C24763"/>
    <w:rsid w:val="00C37B71"/>
    <w:rsid w:val="00C47427"/>
    <w:rsid w:val="00C54030"/>
    <w:rsid w:val="00C6061F"/>
    <w:rsid w:val="00C60886"/>
    <w:rsid w:val="00C67F9F"/>
    <w:rsid w:val="00C70DA1"/>
    <w:rsid w:val="00C8636F"/>
    <w:rsid w:val="00C872B1"/>
    <w:rsid w:val="00C94A6A"/>
    <w:rsid w:val="00CA4948"/>
    <w:rsid w:val="00CC26B6"/>
    <w:rsid w:val="00CC49F0"/>
    <w:rsid w:val="00CD0ECC"/>
    <w:rsid w:val="00CD28DB"/>
    <w:rsid w:val="00CD6939"/>
    <w:rsid w:val="00CD76F3"/>
    <w:rsid w:val="00CD77DD"/>
    <w:rsid w:val="00CE1044"/>
    <w:rsid w:val="00CE1ACA"/>
    <w:rsid w:val="00CE6212"/>
    <w:rsid w:val="00CF2F3B"/>
    <w:rsid w:val="00D122C9"/>
    <w:rsid w:val="00D12D1F"/>
    <w:rsid w:val="00D27750"/>
    <w:rsid w:val="00D42221"/>
    <w:rsid w:val="00D424A0"/>
    <w:rsid w:val="00D5102F"/>
    <w:rsid w:val="00D53CF1"/>
    <w:rsid w:val="00D5449F"/>
    <w:rsid w:val="00D63C46"/>
    <w:rsid w:val="00D7171C"/>
    <w:rsid w:val="00D903F1"/>
    <w:rsid w:val="00D941C2"/>
    <w:rsid w:val="00D94425"/>
    <w:rsid w:val="00DA1554"/>
    <w:rsid w:val="00DA38D1"/>
    <w:rsid w:val="00DC3585"/>
    <w:rsid w:val="00DE2E00"/>
    <w:rsid w:val="00E001A8"/>
    <w:rsid w:val="00E01C43"/>
    <w:rsid w:val="00E02CA1"/>
    <w:rsid w:val="00E04F29"/>
    <w:rsid w:val="00E052C6"/>
    <w:rsid w:val="00E101B0"/>
    <w:rsid w:val="00E103F6"/>
    <w:rsid w:val="00E20C98"/>
    <w:rsid w:val="00E20F93"/>
    <w:rsid w:val="00E30385"/>
    <w:rsid w:val="00E31C44"/>
    <w:rsid w:val="00E3450D"/>
    <w:rsid w:val="00E5276C"/>
    <w:rsid w:val="00E60FE3"/>
    <w:rsid w:val="00E64DE8"/>
    <w:rsid w:val="00E67ADC"/>
    <w:rsid w:val="00E70422"/>
    <w:rsid w:val="00E7501E"/>
    <w:rsid w:val="00E818F3"/>
    <w:rsid w:val="00E82D83"/>
    <w:rsid w:val="00E83922"/>
    <w:rsid w:val="00E84786"/>
    <w:rsid w:val="00EA6817"/>
    <w:rsid w:val="00EB2952"/>
    <w:rsid w:val="00EB3E6D"/>
    <w:rsid w:val="00EB5649"/>
    <w:rsid w:val="00EB6A16"/>
    <w:rsid w:val="00EB7D7E"/>
    <w:rsid w:val="00EC56EB"/>
    <w:rsid w:val="00ED130B"/>
    <w:rsid w:val="00EE174C"/>
    <w:rsid w:val="00EE17D1"/>
    <w:rsid w:val="00EE5CAF"/>
    <w:rsid w:val="00EF0030"/>
    <w:rsid w:val="00EF329F"/>
    <w:rsid w:val="00EF7BB4"/>
    <w:rsid w:val="00F041EF"/>
    <w:rsid w:val="00F07269"/>
    <w:rsid w:val="00F114BF"/>
    <w:rsid w:val="00F20E48"/>
    <w:rsid w:val="00F24D00"/>
    <w:rsid w:val="00F25249"/>
    <w:rsid w:val="00F40932"/>
    <w:rsid w:val="00F468BE"/>
    <w:rsid w:val="00F52978"/>
    <w:rsid w:val="00F65773"/>
    <w:rsid w:val="00F65D8F"/>
    <w:rsid w:val="00F719DB"/>
    <w:rsid w:val="00F750D2"/>
    <w:rsid w:val="00F9473F"/>
    <w:rsid w:val="00FA2F36"/>
    <w:rsid w:val="00FA46B8"/>
    <w:rsid w:val="00FA5B24"/>
    <w:rsid w:val="00FB034F"/>
    <w:rsid w:val="00FB17CD"/>
    <w:rsid w:val="00FC550D"/>
    <w:rsid w:val="00FC6857"/>
    <w:rsid w:val="00FE0384"/>
    <w:rsid w:val="00FE366E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cea6,#e6cdb4,#6c471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30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371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697027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5A59FA"/>
    <w:pPr>
      <w:keepNext/>
    </w:pPr>
    <w:rPr>
      <w:rFonts w:ascii="Arial" w:hAnsi="Arial"/>
      <w:b/>
      <w:bCs/>
      <w:color w:val="1F497D" w:themeColor="text2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customStyle="1" w:styleId="Tableheader">
    <w:name w:val="Table header"/>
    <w:basedOn w:val="TableHeading"/>
    <w:link w:val="TableheaderChar"/>
    <w:qFormat/>
    <w:rsid w:val="00522E86"/>
    <w:rPr>
      <w:b/>
      <w:szCs w:val="18"/>
    </w:rPr>
  </w:style>
  <w:style w:type="character" w:customStyle="1" w:styleId="TableheaderChar">
    <w:name w:val="Table header Char"/>
    <w:basedOn w:val="DefaultParagraphFont"/>
    <w:link w:val="Tableheader"/>
    <w:rsid w:val="00522E86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paragraph" w:customStyle="1" w:styleId="Tabletext0">
    <w:name w:val="Table text"/>
    <w:basedOn w:val="TableText"/>
    <w:link w:val="TabletextChar"/>
    <w:qFormat/>
    <w:rsid w:val="00522E86"/>
  </w:style>
  <w:style w:type="character" w:customStyle="1" w:styleId="TabletextChar">
    <w:name w:val="Table text Char"/>
    <w:basedOn w:val="DefaultParagraphFont"/>
    <w:link w:val="Tabletext0"/>
    <w:rsid w:val="00522E86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8371D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543062"/>
    <w:rPr>
      <w:rFonts w:asciiTheme="majorHAnsi" w:eastAsiaTheme="majorEastAsia" w:hAnsiTheme="majorHAnsi" w:cstheme="majorBidi"/>
      <w:color w:val="243F60" w:themeColor="accent1" w:themeShade="7F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30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371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697027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5A59FA"/>
    <w:pPr>
      <w:keepNext/>
    </w:pPr>
    <w:rPr>
      <w:rFonts w:ascii="Arial" w:hAnsi="Arial"/>
      <w:b/>
      <w:bCs/>
      <w:color w:val="1F497D" w:themeColor="text2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customStyle="1" w:styleId="Tableheader">
    <w:name w:val="Table header"/>
    <w:basedOn w:val="TableHeading"/>
    <w:link w:val="TableheaderChar"/>
    <w:qFormat/>
    <w:rsid w:val="00522E86"/>
    <w:rPr>
      <w:b/>
      <w:szCs w:val="18"/>
    </w:rPr>
  </w:style>
  <w:style w:type="character" w:customStyle="1" w:styleId="TableheaderChar">
    <w:name w:val="Table header Char"/>
    <w:basedOn w:val="DefaultParagraphFont"/>
    <w:link w:val="Tableheader"/>
    <w:rsid w:val="00522E86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paragraph" w:customStyle="1" w:styleId="Tabletext0">
    <w:name w:val="Table text"/>
    <w:basedOn w:val="TableText"/>
    <w:link w:val="TabletextChar"/>
    <w:qFormat/>
    <w:rsid w:val="00522E86"/>
  </w:style>
  <w:style w:type="character" w:customStyle="1" w:styleId="TabletextChar">
    <w:name w:val="Table text Char"/>
    <w:basedOn w:val="DefaultParagraphFont"/>
    <w:link w:val="Tabletext0"/>
    <w:rsid w:val="00522E86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8371D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543062"/>
    <w:rPr>
      <w:rFonts w:asciiTheme="majorHAnsi" w:eastAsiaTheme="majorEastAsia" w:hAnsiTheme="majorHAnsi" w:cstheme="majorBidi"/>
      <w:color w:val="243F60" w:themeColor="accent1" w:themeShade="7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Desktop\DAI_Template_Decemb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A3BAE-B778-42DB-81EE-16306F15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DAI_Template_December</Template>
  <TotalTime>2</TotalTime>
  <Pages>5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630</CharactersWithSpaces>
  <SharedDoc>false</SharedDoc>
  <HLinks>
    <vt:vector size="6" baseType="variant"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_Toc237501957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3</cp:revision>
  <cp:lastPrinted>2007-02-23T16:53:00Z</cp:lastPrinted>
  <dcterms:created xsi:type="dcterms:W3CDTF">2012-07-17T21:51:00Z</dcterms:created>
  <dcterms:modified xsi:type="dcterms:W3CDTF">2012-07-17T21:53:00Z</dcterms:modified>
</cp:coreProperties>
</file>